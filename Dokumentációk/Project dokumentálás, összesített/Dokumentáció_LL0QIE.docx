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3BAAB70" w14:textId="77777777" w:rsidR="00887DE0" w:rsidRDefault="00921144" w:rsidP="00921144">
      <w:pPr>
        <w:spacing w:line="360" w:lineRule="auto"/>
        <w:jc w:val="center"/>
        <w:rPr>
          <w:rFonts w:cs="Times New Roman"/>
          <w:b/>
          <w:color w:val="800000"/>
          <w:sz w:val="44"/>
          <w:szCs w:val="44"/>
        </w:rPr>
      </w:pPr>
      <w:r w:rsidRPr="00887DE0">
        <w:rPr>
          <w:rFonts w:cs="Times New Roman"/>
          <w:b/>
          <w:color w:val="800000"/>
          <w:sz w:val="44"/>
          <w:szCs w:val="44"/>
        </w:rPr>
        <w:t>Ez nem része a dolgozatnak, csak jelmagyarázat</w:t>
      </w:r>
      <w:proofErr w:type="gramStart"/>
      <w:r w:rsidRPr="00887DE0">
        <w:rPr>
          <w:rFonts w:cs="Times New Roman"/>
          <w:b/>
          <w:color w:val="800000"/>
          <w:sz w:val="44"/>
          <w:szCs w:val="44"/>
        </w:rPr>
        <w:t>!!!!!!!</w:t>
      </w:r>
      <w:proofErr w:type="gramEnd"/>
      <w:r w:rsidRPr="00887DE0">
        <w:rPr>
          <w:rFonts w:cs="Times New Roman"/>
          <w:b/>
          <w:color w:val="800000"/>
          <w:sz w:val="44"/>
          <w:szCs w:val="44"/>
        </w:rPr>
        <w:t xml:space="preserve"> </w:t>
      </w:r>
    </w:p>
    <w:p w14:paraId="1BC82E8F" w14:textId="7B4FA86C" w:rsidR="00921144" w:rsidRPr="00887DE0" w:rsidRDefault="00921144" w:rsidP="00921144">
      <w:pPr>
        <w:spacing w:line="360" w:lineRule="auto"/>
        <w:jc w:val="center"/>
        <w:rPr>
          <w:rFonts w:cs="Times New Roman"/>
          <w:b/>
          <w:color w:val="800000"/>
          <w:sz w:val="44"/>
          <w:szCs w:val="44"/>
        </w:rPr>
      </w:pPr>
      <w:r w:rsidRPr="00887DE0">
        <w:rPr>
          <w:rFonts w:cs="Times New Roman"/>
          <w:b/>
          <w:color w:val="800000"/>
          <w:sz w:val="44"/>
          <w:szCs w:val="44"/>
        </w:rPr>
        <w:t>Kérjük ezt az oldalt törölni a dolgozatból</w:t>
      </w:r>
      <w:proofErr w:type="gramStart"/>
      <w:r w:rsidRPr="00887DE0">
        <w:rPr>
          <w:rFonts w:cs="Times New Roman"/>
          <w:b/>
          <w:color w:val="800000"/>
          <w:sz w:val="44"/>
          <w:szCs w:val="44"/>
        </w:rPr>
        <w:t>!!!!</w:t>
      </w:r>
      <w:proofErr w:type="gramEnd"/>
    </w:p>
    <w:p w14:paraId="69AEE655" w14:textId="77777777" w:rsidR="00921144" w:rsidRDefault="00921144">
      <w:pPr>
        <w:jc w:val="center"/>
        <w:rPr>
          <w:rFonts w:cs="Times New Roman"/>
          <w:color w:val="800000"/>
          <w:sz w:val="36"/>
          <w:szCs w:val="36"/>
        </w:rPr>
      </w:pPr>
    </w:p>
    <w:p w14:paraId="75C74888" w14:textId="77777777" w:rsidR="00921144" w:rsidRDefault="00921144">
      <w:pPr>
        <w:jc w:val="center"/>
        <w:rPr>
          <w:rFonts w:cs="Times New Roman"/>
          <w:color w:val="800000"/>
          <w:sz w:val="36"/>
          <w:szCs w:val="36"/>
        </w:rPr>
      </w:pPr>
    </w:p>
    <w:p w14:paraId="79367AB2" w14:textId="39EDF3A0" w:rsidR="00921144" w:rsidRDefault="00921144" w:rsidP="00921144">
      <w:pPr>
        <w:rPr>
          <w:rFonts w:cs="Times New Roman"/>
          <w:color w:val="800000"/>
          <w:sz w:val="36"/>
          <w:szCs w:val="36"/>
        </w:rPr>
      </w:pPr>
      <w:r>
        <w:rPr>
          <w:rFonts w:cs="Times New Roman"/>
          <w:color w:val="800000"/>
          <w:sz w:val="36"/>
          <w:szCs w:val="36"/>
        </w:rPr>
        <w:t>[A szögletes zárójelben szereplők csak magyarázatként szerepelnek a sablonban.</w:t>
      </w:r>
      <w:r w:rsidR="00615B09">
        <w:rPr>
          <w:rFonts w:cs="Times New Roman"/>
          <w:color w:val="800000"/>
          <w:sz w:val="36"/>
          <w:szCs w:val="36"/>
        </w:rPr>
        <w:t xml:space="preserve"> Azokat mindenképpen törölni kell</w:t>
      </w:r>
      <w:proofErr w:type="gramStart"/>
      <w:r w:rsidR="00615B09">
        <w:rPr>
          <w:rFonts w:cs="Times New Roman"/>
          <w:color w:val="800000"/>
          <w:sz w:val="36"/>
          <w:szCs w:val="36"/>
        </w:rPr>
        <w:t>!!!</w:t>
      </w:r>
      <w:proofErr w:type="gramEnd"/>
      <w:r>
        <w:rPr>
          <w:rFonts w:cs="Times New Roman"/>
          <w:color w:val="800000"/>
          <w:sz w:val="36"/>
          <w:szCs w:val="36"/>
        </w:rPr>
        <w:t>]</w:t>
      </w:r>
    </w:p>
    <w:p w14:paraId="3A0DF115" w14:textId="77777777" w:rsidR="00921144" w:rsidRDefault="00921144" w:rsidP="00921144">
      <w:pPr>
        <w:spacing w:before="480"/>
        <w:rPr>
          <w:rFonts w:cs="Times New Roman"/>
          <w:color w:val="800000"/>
          <w:sz w:val="36"/>
          <w:szCs w:val="36"/>
        </w:rPr>
      </w:pPr>
      <w:r>
        <w:rPr>
          <w:rFonts w:cs="Times New Roman"/>
          <w:color w:val="800000"/>
          <w:sz w:val="36"/>
          <w:szCs w:val="36"/>
        </w:rPr>
        <w:t xml:space="preserve">&lt;A </w:t>
      </w:r>
      <w:proofErr w:type="gramStart"/>
      <w:r>
        <w:rPr>
          <w:rFonts w:cs="Times New Roman"/>
          <w:color w:val="800000"/>
          <w:sz w:val="36"/>
          <w:szCs w:val="36"/>
        </w:rPr>
        <w:t>relációs</w:t>
      </w:r>
      <w:proofErr w:type="gramEnd"/>
      <w:r>
        <w:rPr>
          <w:rFonts w:cs="Times New Roman"/>
          <w:color w:val="800000"/>
          <w:sz w:val="36"/>
          <w:szCs w:val="36"/>
        </w:rPr>
        <w:t xml:space="preserve"> jelek között szereplő szöveg helyére mindenkinek a saját magára vonatkozó adatokat kell beírni.&gt;</w:t>
      </w:r>
    </w:p>
    <w:p w14:paraId="597A43D6" w14:textId="2944835A" w:rsidR="00887DE0" w:rsidRDefault="00887DE0" w:rsidP="00921144">
      <w:pPr>
        <w:spacing w:before="480"/>
        <w:rPr>
          <w:rFonts w:cs="Times New Roman"/>
          <w:color w:val="800000"/>
          <w:sz w:val="36"/>
          <w:szCs w:val="36"/>
        </w:rPr>
      </w:pPr>
      <w:r>
        <w:rPr>
          <w:rFonts w:cs="Times New Roman"/>
          <w:color w:val="800000"/>
          <w:sz w:val="36"/>
          <w:szCs w:val="36"/>
        </w:rPr>
        <w:t>{A kapcsos zárójelek közötti szöveg szükség esetén használandó.}</w:t>
      </w:r>
    </w:p>
    <w:p w14:paraId="43E67431" w14:textId="77777777" w:rsidR="00921144" w:rsidRDefault="00921144" w:rsidP="00921144">
      <w:pPr>
        <w:spacing w:before="480"/>
        <w:rPr>
          <w:rFonts w:cs="Times New Roman"/>
          <w:color w:val="800000"/>
          <w:sz w:val="36"/>
          <w:szCs w:val="36"/>
        </w:rPr>
      </w:pPr>
      <w:r>
        <w:rPr>
          <w:rFonts w:cs="Times New Roman"/>
          <w:color w:val="800000"/>
          <w:sz w:val="36"/>
          <w:szCs w:val="36"/>
        </w:rPr>
        <w:t xml:space="preserve">A sablonban található vörössel szedett szövegrészek színe csak a könnyebb felismerhetőség miatt színezettek. </w:t>
      </w:r>
      <w:proofErr w:type="gramStart"/>
      <w:r>
        <w:rPr>
          <w:rFonts w:cs="Times New Roman"/>
          <w:color w:val="800000"/>
          <w:sz w:val="36"/>
          <w:szCs w:val="36"/>
        </w:rPr>
        <w:t>Kérjük</w:t>
      </w:r>
      <w:proofErr w:type="gramEnd"/>
      <w:r>
        <w:rPr>
          <w:rFonts w:cs="Times New Roman"/>
          <w:color w:val="800000"/>
          <w:sz w:val="36"/>
          <w:szCs w:val="36"/>
        </w:rPr>
        <w:t xml:space="preserve"> azokat feketére állítani szíveskedjenek!</w:t>
      </w:r>
    </w:p>
    <w:p w14:paraId="7B04532A" w14:textId="77777777" w:rsidR="00921144" w:rsidRDefault="00921144">
      <w:pPr>
        <w:jc w:val="center"/>
        <w:rPr>
          <w:rFonts w:cs="Times New Roman"/>
          <w:color w:val="800000"/>
          <w:sz w:val="36"/>
          <w:szCs w:val="36"/>
        </w:rPr>
      </w:pPr>
      <w:r>
        <w:rPr>
          <w:rFonts w:cs="Times New Roman"/>
          <w:color w:val="800000"/>
          <w:sz w:val="36"/>
          <w:szCs w:val="36"/>
        </w:rPr>
        <w:br w:type="page"/>
      </w:r>
    </w:p>
    <w:p w14:paraId="01BE3854" w14:textId="77777777" w:rsidR="0077257B" w:rsidRPr="0037392E" w:rsidRDefault="0077257B">
      <w:pPr>
        <w:rPr>
          <w:rFonts w:cs="Times New Roman"/>
        </w:rPr>
      </w:pPr>
    </w:p>
    <w:p w14:paraId="7983910E" w14:textId="77777777" w:rsidR="00AF5460" w:rsidRPr="0037392E" w:rsidRDefault="00AF5460">
      <w:pPr>
        <w:jc w:val="center"/>
        <w:rPr>
          <w:rFonts w:cs="Times New Roman"/>
          <w:b/>
          <w:bCs/>
          <w:sz w:val="52"/>
          <w:szCs w:val="52"/>
        </w:rPr>
      </w:pPr>
    </w:p>
    <w:tbl>
      <w:tblPr>
        <w:tblpPr w:leftFromText="141" w:rightFromText="141" w:vertAnchor="page" w:horzAnchor="page" w:tblpX="611" w:tblpY="4981"/>
        <w:tblW w:w="628" w:type="dxa"/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8"/>
      </w:tblGrid>
      <w:tr w:rsidR="00887DE0" w:rsidRPr="0037392E" w14:paraId="4770D708" w14:textId="77777777" w:rsidTr="00887DE0">
        <w:trPr>
          <w:cantSplit/>
          <w:trHeight w:val="10277"/>
        </w:trPr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extDirection w:val="btLr"/>
          </w:tcPr>
          <w:p w14:paraId="652B4131" w14:textId="44974AE7" w:rsidR="00887DE0" w:rsidRPr="0037392E" w:rsidRDefault="00887DE0" w:rsidP="00887DE0">
            <w:pPr>
              <w:ind w:left="113" w:right="113"/>
              <w:rPr>
                <w:rFonts w:cs="Times New Roman"/>
              </w:rPr>
            </w:pPr>
            <w:r w:rsidRPr="0037392E">
              <w:rPr>
                <w:rFonts w:cs="Times New Roman"/>
                <w:color w:val="800000"/>
                <w:sz w:val="36"/>
                <w:szCs w:val="36"/>
              </w:rPr>
              <w:t>[</w:t>
            </w:r>
            <w:r>
              <w:rPr>
                <w:rFonts w:cs="Times New Roman"/>
                <w:color w:val="800000"/>
                <w:sz w:val="36"/>
                <w:szCs w:val="36"/>
              </w:rPr>
              <w:t>Dolgozat g</w:t>
            </w:r>
            <w:r w:rsidRPr="0037392E">
              <w:rPr>
                <w:rFonts w:cs="Times New Roman"/>
                <w:color w:val="800000"/>
                <w:sz w:val="36"/>
                <w:szCs w:val="36"/>
              </w:rPr>
              <w:t>erinc</w:t>
            </w:r>
            <w:r>
              <w:rPr>
                <w:rFonts w:cs="Times New Roman"/>
                <w:color w:val="800000"/>
                <w:sz w:val="36"/>
                <w:szCs w:val="36"/>
              </w:rPr>
              <w:t>é</w:t>
            </w:r>
            <w:r w:rsidRPr="0037392E">
              <w:rPr>
                <w:rFonts w:cs="Times New Roman"/>
                <w:color w:val="800000"/>
                <w:sz w:val="36"/>
                <w:szCs w:val="36"/>
              </w:rPr>
              <w:t>n</w:t>
            </w:r>
            <w:r>
              <w:rPr>
                <w:rFonts w:cs="Times New Roman"/>
                <w:color w:val="800000"/>
                <w:sz w:val="36"/>
                <w:szCs w:val="36"/>
              </w:rPr>
              <w:t>, a fekete kötésen</w:t>
            </w:r>
            <w:r w:rsidRPr="0037392E">
              <w:rPr>
                <w:rFonts w:cs="Times New Roman"/>
                <w:color w:val="800000"/>
                <w:sz w:val="36"/>
                <w:szCs w:val="36"/>
              </w:rPr>
              <w:t>:]</w:t>
            </w:r>
            <w:r w:rsidRPr="0037392E">
              <w:rPr>
                <w:rFonts w:eastAsia="Arial" w:cs="Times New Roman"/>
                <w:color w:val="800000"/>
                <w:sz w:val="36"/>
                <w:szCs w:val="36"/>
              </w:rPr>
              <w:t xml:space="preserve"> </w:t>
            </w:r>
            <w:r>
              <w:rPr>
                <w:rFonts w:eastAsia="Arial" w:cs="Times New Roman"/>
                <w:color w:val="800000"/>
                <w:sz w:val="36"/>
                <w:szCs w:val="36"/>
              </w:rPr>
              <w:t>&lt;</w:t>
            </w:r>
            <w:r w:rsidRPr="0037392E">
              <w:rPr>
                <w:rFonts w:cs="Times New Roman"/>
                <w:color w:val="800000"/>
                <w:sz w:val="36"/>
                <w:szCs w:val="36"/>
              </w:rPr>
              <w:t>Dolgozat száma</w:t>
            </w:r>
            <w:r>
              <w:rPr>
                <w:rFonts w:cs="Times New Roman"/>
                <w:color w:val="800000"/>
                <w:sz w:val="36"/>
                <w:szCs w:val="36"/>
              </w:rPr>
              <w:t>&gt;</w:t>
            </w:r>
          </w:p>
        </w:tc>
      </w:tr>
    </w:tbl>
    <w:p w14:paraId="4760BC2D" w14:textId="77777777" w:rsidR="0077257B" w:rsidRPr="00921144" w:rsidRDefault="00297420">
      <w:pPr>
        <w:spacing w:before="2268"/>
        <w:jc w:val="center"/>
        <w:rPr>
          <w:rFonts w:cs="Times New Roman"/>
          <w:b/>
          <w:bCs/>
          <w:color w:val="auto"/>
          <w:sz w:val="44"/>
          <w:szCs w:val="44"/>
        </w:rPr>
      </w:pPr>
      <w:r w:rsidRPr="0037392E">
        <w:rPr>
          <w:rFonts w:cs="Times New Roman"/>
          <w:b/>
          <w:bCs/>
          <w:sz w:val="52"/>
          <w:szCs w:val="52"/>
        </w:rPr>
        <w:t>SZAKDOLGOZAT</w:t>
      </w:r>
    </w:p>
    <w:p w14:paraId="651FDF17" w14:textId="66B8CE29" w:rsidR="0077257B" w:rsidRPr="004B69DB" w:rsidRDefault="00297420" w:rsidP="00887DE0">
      <w:pPr>
        <w:tabs>
          <w:tab w:val="center" w:pos="6237"/>
        </w:tabs>
        <w:spacing w:before="5760"/>
        <w:rPr>
          <w:rFonts w:cs="Times New Roman"/>
          <w:b/>
          <w:caps/>
          <w:color w:val="000000" w:themeColor="text1"/>
          <w:kern w:val="2"/>
          <w:sz w:val="40"/>
          <w:szCs w:val="40"/>
        </w:rPr>
      </w:pPr>
      <w:r w:rsidRPr="0037392E">
        <w:rPr>
          <w:rFonts w:cs="Times New Roman"/>
          <w:b/>
          <w:bCs/>
          <w:color w:val="800000"/>
          <w:sz w:val="44"/>
          <w:szCs w:val="44"/>
        </w:rPr>
        <w:tab/>
      </w:r>
      <w:r w:rsidR="004B69DB" w:rsidRPr="004B69DB">
        <w:rPr>
          <w:rFonts w:cs="Times New Roman"/>
          <w:b/>
          <w:bCs/>
          <w:caps/>
          <w:color w:val="000000" w:themeColor="text1"/>
          <w:kern w:val="2"/>
          <w:sz w:val="40"/>
          <w:szCs w:val="40"/>
        </w:rPr>
        <w:t>Tökös Ötös</w:t>
      </w:r>
    </w:p>
    <w:p w14:paraId="12BE5FE8" w14:textId="5F33FF8E" w:rsidR="0077257B" w:rsidRPr="0037392E" w:rsidRDefault="00297420" w:rsidP="00297420">
      <w:pPr>
        <w:tabs>
          <w:tab w:val="center" w:pos="6237"/>
        </w:tabs>
        <w:spacing w:line="252" w:lineRule="auto"/>
        <w:rPr>
          <w:rFonts w:cs="Times New Roman"/>
          <w:b/>
          <w:color w:val="800000"/>
          <w:sz w:val="40"/>
          <w:szCs w:val="40"/>
        </w:rPr>
      </w:pPr>
      <w:r w:rsidRPr="0037392E">
        <w:rPr>
          <w:rFonts w:cs="Times New Roman"/>
          <w:b/>
          <w:caps/>
          <w:color w:val="800000"/>
          <w:kern w:val="2"/>
          <w:sz w:val="40"/>
          <w:szCs w:val="40"/>
        </w:rPr>
        <w:tab/>
      </w:r>
    </w:p>
    <w:p w14:paraId="5F73B4CB" w14:textId="038E37C9" w:rsidR="0037392E" w:rsidRPr="007B21FA" w:rsidRDefault="0037392E">
      <w:pPr>
        <w:spacing w:line="252" w:lineRule="auto"/>
        <w:jc w:val="center"/>
        <w:rPr>
          <w:rFonts w:cs="Times New Roman"/>
          <w:b/>
          <w:color w:val="800000"/>
          <w:sz w:val="32"/>
          <w:szCs w:val="32"/>
        </w:rPr>
      </w:pPr>
      <w:r w:rsidRPr="007B21FA">
        <w:rPr>
          <w:rFonts w:eastAsia="Times New Roman" w:cs="Times New Roman"/>
          <w:b/>
          <w:color w:val="800000"/>
          <w:sz w:val="32"/>
          <w:szCs w:val="32"/>
        </w:rPr>
        <w:br w:type="page"/>
      </w:r>
    </w:p>
    <w:p w14:paraId="612CFFAA" w14:textId="77777777" w:rsidR="008B066F" w:rsidRDefault="0037392E" w:rsidP="008B066F">
      <w:pPr>
        <w:spacing w:after="619" w:line="584" w:lineRule="auto"/>
        <w:ind w:hanging="10"/>
        <w:jc w:val="center"/>
      </w:pPr>
      <w:r>
        <w:rPr>
          <w:rFonts w:cs="Times New Roman"/>
          <w:b/>
          <w:color w:val="800000"/>
          <w:sz w:val="32"/>
          <w:szCs w:val="32"/>
        </w:rPr>
        <w:lastRenderedPageBreak/>
        <w:br w:type="page"/>
      </w:r>
      <w:r w:rsidR="008B066F">
        <w:rPr>
          <w:rFonts w:ascii="Arial" w:eastAsia="Arial" w:hAnsi="Arial" w:cs="Arial"/>
          <w:b/>
          <w:sz w:val="28"/>
        </w:rPr>
        <w:lastRenderedPageBreak/>
        <w:t>DUNAÚJVÁROSI EGYETEM</w:t>
      </w:r>
    </w:p>
    <w:p w14:paraId="74EBAFCD" w14:textId="1D4BD24F" w:rsidR="0037392E" w:rsidRPr="008B066F" w:rsidRDefault="008B066F" w:rsidP="0037392E">
      <w:pPr>
        <w:spacing w:line="252" w:lineRule="auto"/>
        <w:jc w:val="center"/>
        <w:rPr>
          <w:rFonts w:cs="Times New Roman"/>
          <w:b/>
          <w:color w:val="auto"/>
          <w:sz w:val="32"/>
          <w:szCs w:val="44"/>
        </w:rPr>
      </w:pPr>
      <w:r>
        <w:rPr>
          <w:noProof/>
          <w:lang w:eastAsia="hu-HU" w:bidi="ar-SA"/>
        </w:rPr>
        <w:drawing>
          <wp:inline distT="0" distB="0" distL="0" distR="0" wp14:anchorId="00CFD0BC" wp14:editId="3F8759F8">
            <wp:extent cx="986028" cy="947928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6028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B23D" w14:textId="173A2C1E" w:rsidR="008B066F" w:rsidRPr="008B066F" w:rsidRDefault="004B69DB" w:rsidP="008B066F">
      <w:pPr>
        <w:spacing w:after="1732" w:line="584" w:lineRule="auto"/>
        <w:ind w:hanging="10"/>
        <w:jc w:val="center"/>
        <w:rPr>
          <w:color w:val="800000"/>
        </w:rPr>
      </w:pPr>
      <w:r w:rsidRPr="004B69DB">
        <w:rPr>
          <w:rFonts w:ascii="Arial" w:eastAsia="Arial" w:hAnsi="Arial" w:cs="Arial"/>
          <w:b/>
          <w:color w:val="000000" w:themeColor="text1"/>
          <w:sz w:val="28"/>
        </w:rPr>
        <w:t>MÉRNÖK INFORMATIKUS BSC</w:t>
      </w:r>
    </w:p>
    <w:p w14:paraId="52461D17" w14:textId="77777777" w:rsidR="008B066F" w:rsidRDefault="008B066F" w:rsidP="008B066F">
      <w:pPr>
        <w:pStyle w:val="Cmsor1"/>
        <w:numPr>
          <w:ilvl w:val="0"/>
          <w:numId w:val="0"/>
        </w:numPr>
        <w:spacing w:after="1728" w:line="259" w:lineRule="auto"/>
        <w:ind w:left="2258"/>
        <w:jc w:val="left"/>
        <w:rPr>
          <w:sz w:val="48"/>
        </w:rPr>
      </w:pPr>
      <w:r>
        <w:rPr>
          <w:sz w:val="48"/>
        </w:rPr>
        <w:t>SZAKDOLGOZAT</w:t>
      </w:r>
    </w:p>
    <w:p w14:paraId="3E8A5275" w14:textId="1407E3F4" w:rsidR="008B066F" w:rsidRPr="004B69DB" w:rsidRDefault="004B69DB" w:rsidP="008B066F">
      <w:pPr>
        <w:spacing w:after="2245" w:line="265" w:lineRule="auto"/>
        <w:ind w:hanging="10"/>
        <w:jc w:val="center"/>
        <w:rPr>
          <w:color w:val="000000" w:themeColor="text1"/>
        </w:rPr>
      </w:pPr>
      <w:r w:rsidRPr="004B69DB">
        <w:rPr>
          <w:rFonts w:ascii="Arial" w:eastAsia="Arial" w:hAnsi="Arial" w:cs="Arial"/>
          <w:caps/>
          <w:color w:val="000000" w:themeColor="text1"/>
          <w:kern w:val="32"/>
          <w:sz w:val="32"/>
        </w:rPr>
        <w:t xml:space="preserve">Legyen ön </w:t>
      </w:r>
      <w:proofErr w:type="gramStart"/>
      <w:r w:rsidRPr="004B69DB">
        <w:rPr>
          <w:rFonts w:ascii="Arial" w:eastAsia="Arial" w:hAnsi="Arial" w:cs="Arial"/>
          <w:caps/>
          <w:color w:val="000000" w:themeColor="text1"/>
          <w:kern w:val="32"/>
          <w:sz w:val="32"/>
        </w:rPr>
        <w:t>is</w:t>
      </w:r>
      <w:proofErr w:type="gramEnd"/>
      <w:r w:rsidRPr="004B69DB">
        <w:rPr>
          <w:rFonts w:ascii="Arial" w:eastAsia="Arial" w:hAnsi="Arial" w:cs="Arial"/>
          <w:caps/>
          <w:color w:val="000000" w:themeColor="text1"/>
          <w:kern w:val="32"/>
          <w:sz w:val="32"/>
        </w:rPr>
        <w:t xml:space="preserve"> milliomos</w:t>
      </w:r>
    </w:p>
    <w:p w14:paraId="6F24633E" w14:textId="77777777" w:rsidR="008B066F" w:rsidRPr="008B066F" w:rsidRDefault="008B066F" w:rsidP="008B066F">
      <w:pPr>
        <w:pStyle w:val="Szvegtrzs"/>
      </w:pPr>
    </w:p>
    <w:p w14:paraId="5F827EF7" w14:textId="511BB62E" w:rsidR="008B066F" w:rsidRPr="004B69DB" w:rsidRDefault="004B69DB" w:rsidP="008B066F">
      <w:pPr>
        <w:ind w:right="8"/>
        <w:jc w:val="center"/>
        <w:rPr>
          <w:color w:val="000000" w:themeColor="text1"/>
        </w:rPr>
      </w:pPr>
      <w:r w:rsidRPr="004B69DB">
        <w:rPr>
          <w:rFonts w:ascii="Arial" w:eastAsia="Arial" w:hAnsi="Arial" w:cs="Arial"/>
          <w:b/>
          <w:color w:val="000000" w:themeColor="text1"/>
          <w:sz w:val="28"/>
        </w:rPr>
        <w:t>Tökös Ötös</w:t>
      </w:r>
    </w:p>
    <w:p w14:paraId="6602E083" w14:textId="670B0260" w:rsidR="008B066F" w:rsidRPr="004B69DB" w:rsidRDefault="008B066F" w:rsidP="008B066F">
      <w:pPr>
        <w:spacing w:line="738" w:lineRule="auto"/>
        <w:ind w:right="585"/>
        <w:jc w:val="center"/>
        <w:rPr>
          <w:rFonts w:ascii="Arial" w:eastAsia="Arial" w:hAnsi="Arial" w:cs="Arial"/>
          <w:color w:val="000000" w:themeColor="text1"/>
          <w:sz w:val="28"/>
        </w:rPr>
      </w:pPr>
      <w:proofErr w:type="gramStart"/>
      <w:r w:rsidRPr="004B69DB">
        <w:rPr>
          <w:rFonts w:ascii="Arial" w:eastAsia="Arial" w:hAnsi="Arial" w:cs="Arial"/>
          <w:color w:val="000000" w:themeColor="text1"/>
          <w:sz w:val="28"/>
        </w:rPr>
        <w:t>mérnök</w:t>
      </w:r>
      <w:proofErr w:type="gramEnd"/>
      <w:r w:rsidRPr="004B69DB">
        <w:rPr>
          <w:rFonts w:ascii="Arial" w:eastAsia="Arial" w:hAnsi="Arial" w:cs="Arial"/>
          <w:color w:val="000000" w:themeColor="text1"/>
          <w:sz w:val="28"/>
        </w:rPr>
        <w:t xml:space="preserve"> informatikus jelölt </w:t>
      </w:r>
    </w:p>
    <w:p w14:paraId="307A3C99" w14:textId="77777777" w:rsidR="004B69DB" w:rsidRPr="00AC6B5D" w:rsidRDefault="0037392E" w:rsidP="004B69DB">
      <w:pPr>
        <w:spacing w:after="240"/>
        <w:jc w:val="center"/>
        <w:rPr>
          <w:rFonts w:eastAsia="Times New Roman" w:cs="Times New Roman"/>
          <w:b/>
          <w:sz w:val="28"/>
          <w:szCs w:val="28"/>
          <w:lang w:eastAsia="hu-HU"/>
        </w:rPr>
      </w:pPr>
      <w:r>
        <w:rPr>
          <w:rFonts w:cs="Times New Roman"/>
          <w:b/>
          <w:color w:val="800000"/>
          <w:sz w:val="32"/>
          <w:szCs w:val="44"/>
        </w:rPr>
        <w:br w:type="page"/>
      </w:r>
      <w:r w:rsidR="004B69DB" w:rsidRPr="00AC6B5D">
        <w:rPr>
          <w:rFonts w:ascii="Arial" w:eastAsia="Times New Roman" w:hAnsi="Arial" w:cs="Arial"/>
          <w:b/>
          <w:color w:val="000000"/>
          <w:sz w:val="28"/>
          <w:szCs w:val="28"/>
          <w:lang w:eastAsia="hu-HU"/>
        </w:rPr>
        <w:lastRenderedPageBreak/>
        <w:t>02 (Tökös ötös)</w:t>
      </w:r>
    </w:p>
    <w:p w14:paraId="5C738AF4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b/>
          <w:bCs/>
          <w:color w:val="000000"/>
          <w:lang w:eastAsia="hu-HU"/>
        </w:rPr>
        <w:t>Legyen Ön is milliomos!</w:t>
      </w:r>
    </w:p>
    <w:p w14:paraId="57A69685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A projekt célja egy Legyen Ön is milliomos</w:t>
      </w:r>
    </w:p>
    <w:p w14:paraId="2CE94B07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játék </w:t>
      </w:r>
      <w:proofErr w:type="gramStart"/>
      <w:r w:rsidRPr="004D1480">
        <w:rPr>
          <w:rFonts w:ascii="Arial" w:eastAsia="Times New Roman" w:hAnsi="Arial" w:cs="Arial"/>
          <w:color w:val="000000"/>
          <w:lang w:eastAsia="hu-HU"/>
        </w:rPr>
        <w:t>publikálása</w:t>
      </w:r>
      <w:proofErr w:type="gramEnd"/>
      <w:r w:rsidRPr="004D1480">
        <w:rPr>
          <w:rFonts w:ascii="Arial" w:eastAsia="Times New Roman" w:hAnsi="Arial" w:cs="Arial"/>
          <w:color w:val="000000"/>
          <w:lang w:eastAsia="hu-HU"/>
        </w:rPr>
        <w:t xml:space="preserve"> 3 platformon.</w:t>
      </w:r>
    </w:p>
    <w:p w14:paraId="0CF015CD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Regisztráció kezelése adatok tárolása</w:t>
      </w:r>
    </w:p>
    <w:p w14:paraId="71810D2C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proofErr w:type="gramStart"/>
      <w:r w:rsidRPr="004D1480">
        <w:rPr>
          <w:rFonts w:ascii="Arial" w:eastAsia="Times New Roman" w:hAnsi="Arial" w:cs="Arial"/>
          <w:color w:val="000000"/>
          <w:lang w:eastAsia="hu-HU"/>
        </w:rPr>
        <w:t>adatbázisban</w:t>
      </w:r>
      <w:proofErr w:type="gramEnd"/>
      <w:r w:rsidRPr="004D1480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sensitive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adatok titkosítva.</w:t>
      </w:r>
    </w:p>
    <w:p w14:paraId="7EE3378F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Cordova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keretrendszerrel UI megvalósítása.</w:t>
      </w:r>
    </w:p>
    <w:p w14:paraId="6DD75C69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Backend megvalósítása php serverrel.</w:t>
      </w:r>
      <w:r w:rsidRPr="004D1480">
        <w:rPr>
          <w:rFonts w:eastAsia="Times New Roman" w:cs="Times New Roman"/>
          <w:lang w:eastAsia="hu-HU"/>
        </w:rPr>
        <w:br/>
      </w:r>
    </w:p>
    <w:p w14:paraId="7A0124E6" w14:textId="77777777" w:rsidR="004B69DB" w:rsidRPr="003D63DE" w:rsidRDefault="004B69DB" w:rsidP="004B69DB">
      <w:pPr>
        <w:rPr>
          <w:rFonts w:eastAsia="Times New Roman" w:cs="Times New Roman"/>
          <w:b/>
          <w:lang w:eastAsia="hu-HU"/>
        </w:rPr>
      </w:pPr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Bajnok Tamás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Scrum</w:t>
      </w:r>
      <w:proofErr w:type="spellEnd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 Master</w:t>
      </w:r>
      <w:r w:rsidRPr="003D63DE">
        <w:rPr>
          <w:rFonts w:ascii="Arial" w:eastAsia="Times New Roman" w:hAnsi="Arial" w:cs="Arial"/>
          <w:b/>
          <w:color w:val="000000"/>
          <w:lang w:eastAsia="hu-HU"/>
        </w:rPr>
        <w:t xml:space="preserve"> </w:t>
      </w:r>
    </w:p>
    <w:p w14:paraId="18F17608" w14:textId="77777777" w:rsidR="004B69DB" w:rsidRPr="004D1480" w:rsidRDefault="006848AD" w:rsidP="004B69DB">
      <w:pPr>
        <w:rPr>
          <w:rFonts w:eastAsia="Times New Roman" w:cs="Times New Roman"/>
          <w:lang w:eastAsia="hu-HU"/>
        </w:rPr>
      </w:pPr>
      <w:hyperlink r:id="rId9" w:history="1">
        <w:r w:rsidR="004B69DB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bajnoktomi96@gmail.com</w:t>
        </w:r>
      </w:hyperlink>
    </w:p>
    <w:p w14:paraId="0249C8BB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-Backend </w:t>
      </w:r>
      <w:proofErr w:type="gramStart"/>
      <w:r w:rsidRPr="004D1480">
        <w:rPr>
          <w:rFonts w:ascii="Arial" w:eastAsia="Times New Roman" w:hAnsi="Arial" w:cs="Arial"/>
          <w:color w:val="000000"/>
          <w:lang w:eastAsia="hu-HU"/>
        </w:rPr>
        <w:t>fejlesztés(</w:t>
      </w:r>
      <w:proofErr w:type="gramEnd"/>
      <w:r w:rsidRPr="004D1480">
        <w:rPr>
          <w:rFonts w:ascii="Arial" w:eastAsia="Times New Roman" w:hAnsi="Arial" w:cs="Arial"/>
          <w:color w:val="000000"/>
          <w:lang w:eastAsia="hu-HU"/>
        </w:rPr>
        <w:t>PHP)</w:t>
      </w:r>
    </w:p>
    <w:p w14:paraId="63A66DC5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-Az alkalmazáshoz szükséges infrastruktúra kiépítése (adatbázis- és webszerver), konfigurálása</w:t>
      </w:r>
    </w:p>
    <w:p w14:paraId="02CE157C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és frontend összekapcsolása (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Ajax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>)</w:t>
      </w:r>
    </w:p>
    <w:p w14:paraId="371AE447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-Esetlegesen felmerülő </w:t>
      </w:r>
      <w:proofErr w:type="gramStart"/>
      <w:r w:rsidRPr="004D1480">
        <w:rPr>
          <w:rFonts w:ascii="Arial" w:eastAsia="Times New Roman" w:hAnsi="Arial" w:cs="Arial"/>
          <w:color w:val="000000"/>
          <w:lang w:eastAsia="hu-HU"/>
        </w:rPr>
        <w:t>problémák</w:t>
      </w:r>
      <w:proofErr w:type="gramEnd"/>
      <w:r w:rsidRPr="004D1480">
        <w:rPr>
          <w:rFonts w:ascii="Arial" w:eastAsia="Times New Roman" w:hAnsi="Arial" w:cs="Arial"/>
          <w:color w:val="000000"/>
          <w:lang w:eastAsia="hu-HU"/>
        </w:rPr>
        <w:t xml:space="preserve"> esetén a csapat többi tagjának támogatása</w:t>
      </w:r>
    </w:p>
    <w:p w14:paraId="1DB45469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</w:p>
    <w:p w14:paraId="2A16F7BE" w14:textId="77777777" w:rsidR="004B69DB" w:rsidRPr="003D63DE" w:rsidRDefault="004B69DB" w:rsidP="004B69DB">
      <w:pPr>
        <w:rPr>
          <w:rFonts w:eastAsia="Times New Roman" w:cs="Times New Roman"/>
          <w:b/>
          <w:lang w:eastAsia="hu-HU"/>
        </w:rPr>
      </w:pPr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Tóth Tamás   Backend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Developer</w:t>
      </w:r>
      <w:proofErr w:type="spellEnd"/>
    </w:p>
    <w:p w14:paraId="4E2B0552" w14:textId="77777777" w:rsidR="004B69DB" w:rsidRPr="004D1480" w:rsidRDefault="006848AD" w:rsidP="004B69DB">
      <w:pPr>
        <w:rPr>
          <w:rFonts w:eastAsia="Times New Roman" w:cs="Times New Roman"/>
          <w:lang w:eastAsia="hu-HU"/>
        </w:rPr>
      </w:pPr>
      <w:hyperlink r:id="rId10" w:history="1">
        <w:r w:rsidR="004B69DB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ttamas0713@gmail.com</w:t>
        </w:r>
      </w:hyperlink>
    </w:p>
    <w:p w14:paraId="6377F7B3" w14:textId="77777777" w:rsidR="004B69DB" w:rsidRDefault="004B69DB" w:rsidP="004B69DB">
      <w:pPr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-Backend fejlesztés</w:t>
      </w:r>
    </w:p>
    <w:p w14:paraId="0C6670DC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-Adatbázis tervezés, fejlesztés</w:t>
      </w:r>
    </w:p>
    <w:p w14:paraId="510471CD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</w:p>
    <w:p w14:paraId="328EA30F" w14:textId="77777777" w:rsidR="004B69DB" w:rsidRPr="003D63DE" w:rsidRDefault="004B69DB" w:rsidP="004B69DB">
      <w:pPr>
        <w:rPr>
          <w:rFonts w:eastAsia="Times New Roman" w:cs="Times New Roman"/>
          <w:b/>
          <w:lang w:eastAsia="hu-HU"/>
        </w:rPr>
      </w:pPr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Szabó Attila Frontend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Developer</w:t>
      </w:r>
      <w:proofErr w:type="spellEnd"/>
    </w:p>
    <w:p w14:paraId="25124B45" w14:textId="77777777" w:rsidR="004B69DB" w:rsidRPr="004D1480" w:rsidRDefault="006848AD" w:rsidP="004B69DB">
      <w:pPr>
        <w:rPr>
          <w:rFonts w:eastAsia="Times New Roman" w:cs="Times New Roman"/>
          <w:lang w:eastAsia="hu-HU"/>
        </w:rPr>
      </w:pPr>
      <w:hyperlink r:id="rId11" w:history="1">
        <w:r w:rsidR="004B69DB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maxxywarrior@gmail.com</w:t>
        </w:r>
      </w:hyperlink>
    </w:p>
    <w:p w14:paraId="49DE6138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Front-end Grafika (pl.: gombok, megjelenés), </w:t>
      </w:r>
    </w:p>
    <w:p w14:paraId="7344824C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Összejövetelek/Chat dokumentálása</w:t>
      </w:r>
    </w:p>
    <w:p w14:paraId="26479F76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proofErr w:type="gramStart"/>
      <w:r w:rsidRPr="004D1480">
        <w:rPr>
          <w:rFonts w:ascii="Arial" w:eastAsia="Times New Roman" w:hAnsi="Arial" w:cs="Arial"/>
          <w:color w:val="000000"/>
          <w:lang w:eastAsia="hu-HU"/>
        </w:rPr>
        <w:t>Front-end dokumentálás</w:t>
      </w:r>
      <w:proofErr w:type="gramEnd"/>
    </w:p>
    <w:p w14:paraId="24BD4377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Back-end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feedback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 (adatbázis, algoritmusok)</w:t>
      </w:r>
    </w:p>
    <w:p w14:paraId="0BD1FEA8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</w:p>
    <w:p w14:paraId="12231F04" w14:textId="77777777" w:rsidR="004B69DB" w:rsidRPr="003D63DE" w:rsidRDefault="004B69DB" w:rsidP="004B69DB">
      <w:pPr>
        <w:rPr>
          <w:rFonts w:eastAsia="Times New Roman" w:cs="Times New Roman"/>
          <w:b/>
          <w:lang w:eastAsia="hu-HU"/>
        </w:rPr>
      </w:pPr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Varsa László Frontend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Designer</w:t>
      </w:r>
      <w:proofErr w:type="spellEnd"/>
    </w:p>
    <w:p w14:paraId="6869A7D4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proofErr w:type="gramStart"/>
      <w:r w:rsidRPr="004D1480">
        <w:rPr>
          <w:rFonts w:ascii="Arial" w:eastAsia="Times New Roman" w:hAnsi="Arial" w:cs="Arial"/>
          <w:color w:val="000000"/>
          <w:lang w:eastAsia="hu-HU"/>
        </w:rPr>
        <w:t>vlz94@citromail.hu</w:t>
      </w:r>
      <w:proofErr w:type="gramEnd"/>
    </w:p>
    <w:p w14:paraId="385865E1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grafikai tervek (összetevők elhelyezkedése)</w:t>
      </w:r>
    </w:p>
    <w:p w14:paraId="324937DD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programozása (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js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4D1480">
        <w:rPr>
          <w:rFonts w:ascii="Arial" w:eastAsia="Times New Roman" w:hAnsi="Arial" w:cs="Arial"/>
          <w:color w:val="000000"/>
          <w:lang w:eastAsia="hu-HU"/>
        </w:rPr>
        <w:t>css</w:t>
      </w:r>
      <w:proofErr w:type="spellEnd"/>
      <w:r w:rsidRPr="004D1480">
        <w:rPr>
          <w:rFonts w:ascii="Arial" w:eastAsia="Times New Roman" w:hAnsi="Arial" w:cs="Arial"/>
          <w:color w:val="000000"/>
          <w:lang w:eastAsia="hu-HU"/>
        </w:rPr>
        <w:t>)</w:t>
      </w:r>
    </w:p>
    <w:p w14:paraId="3DF0EBEE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Front-end dokumentáció</w:t>
      </w:r>
    </w:p>
    <w:p w14:paraId="5E97F0B6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</w:p>
    <w:p w14:paraId="05FA5B80" w14:textId="77777777" w:rsidR="004B69DB" w:rsidRPr="003D63DE" w:rsidRDefault="004B69DB" w:rsidP="004B69DB">
      <w:pPr>
        <w:rPr>
          <w:rFonts w:eastAsia="Times New Roman" w:cs="Times New Roman"/>
          <w:b/>
          <w:lang w:eastAsia="hu-HU"/>
        </w:rPr>
      </w:pPr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Nagy Ádám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Product</w:t>
      </w:r>
      <w:proofErr w:type="spellEnd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 xml:space="preserve"> </w:t>
      </w:r>
      <w:proofErr w:type="spellStart"/>
      <w:r w:rsidRPr="003D63DE">
        <w:rPr>
          <w:rFonts w:ascii="Arial" w:eastAsia="Times New Roman" w:hAnsi="Arial" w:cs="Arial"/>
          <w:b/>
          <w:color w:val="000000"/>
          <w:u w:val="single"/>
          <w:lang w:eastAsia="hu-HU"/>
        </w:rPr>
        <w:t>Owner</w:t>
      </w:r>
      <w:proofErr w:type="spellEnd"/>
      <w:r w:rsidRPr="003D63DE">
        <w:rPr>
          <w:rFonts w:ascii="Arial" w:eastAsia="Times New Roman" w:hAnsi="Arial" w:cs="Arial"/>
          <w:b/>
          <w:color w:val="000000"/>
          <w:lang w:eastAsia="hu-HU"/>
        </w:rPr>
        <w:t xml:space="preserve"> </w:t>
      </w:r>
    </w:p>
    <w:p w14:paraId="7094E7C2" w14:textId="77777777" w:rsidR="004B69DB" w:rsidRPr="004D1480" w:rsidRDefault="006848AD" w:rsidP="004B69DB">
      <w:pPr>
        <w:rPr>
          <w:rFonts w:eastAsia="Times New Roman" w:cs="Times New Roman"/>
          <w:lang w:eastAsia="hu-HU"/>
        </w:rPr>
      </w:pPr>
      <w:hyperlink r:id="rId12" w:history="1">
        <w:r w:rsidR="004B69DB" w:rsidRPr="004D1480">
          <w:rPr>
            <w:rFonts w:ascii="Arial" w:eastAsia="Times New Roman" w:hAnsi="Arial" w:cs="Arial"/>
            <w:color w:val="1155CC"/>
            <w:u w:val="single"/>
            <w:lang w:eastAsia="hu-HU"/>
          </w:rPr>
          <w:t>nagy.adam0901@gmail.com</w:t>
        </w:r>
      </w:hyperlink>
    </w:p>
    <w:p w14:paraId="1B8BE867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Vállalt feladatok:      </w:t>
      </w:r>
    </w:p>
    <w:p w14:paraId="615F72AF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-A csapat összefogása</w:t>
      </w:r>
    </w:p>
    <w:p w14:paraId="25BF976A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-Megbeszélések ütemezése</w:t>
      </w:r>
    </w:p>
    <w:p w14:paraId="4220904E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 xml:space="preserve">-Backend és Frontend összekötésének </w:t>
      </w:r>
      <w:proofErr w:type="gramStart"/>
      <w:r w:rsidRPr="004D1480">
        <w:rPr>
          <w:rFonts w:ascii="Arial" w:eastAsia="Times New Roman" w:hAnsi="Arial" w:cs="Arial"/>
          <w:color w:val="000000"/>
          <w:lang w:eastAsia="hu-HU"/>
        </w:rPr>
        <w:t>menedzselése</w:t>
      </w:r>
      <w:proofErr w:type="gramEnd"/>
    </w:p>
    <w:p w14:paraId="764CCF28" w14:textId="77777777" w:rsidR="004B69DB" w:rsidRPr="004D1480" w:rsidRDefault="004B69DB" w:rsidP="004B69DB">
      <w:pPr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-Backend fejlesztés</w:t>
      </w:r>
    </w:p>
    <w:p w14:paraId="4B63455A" w14:textId="77777777" w:rsidR="004B69DB" w:rsidRPr="004D1480" w:rsidRDefault="004B69DB" w:rsidP="004B69DB">
      <w:pPr>
        <w:spacing w:before="240"/>
        <w:rPr>
          <w:rFonts w:eastAsia="Times New Roman" w:cs="Times New Roman"/>
          <w:lang w:eastAsia="hu-HU"/>
        </w:rPr>
      </w:pPr>
      <w:r w:rsidRPr="004D1480">
        <w:rPr>
          <w:rFonts w:ascii="Arial" w:eastAsia="Times New Roman" w:hAnsi="Arial" w:cs="Arial"/>
          <w:b/>
          <w:bCs/>
          <w:color w:val="000000"/>
          <w:u w:val="single"/>
          <w:lang w:eastAsia="hu-HU"/>
        </w:rPr>
        <w:t>Ütemezés:</w:t>
      </w:r>
    </w:p>
    <w:p w14:paraId="45A0E758" w14:textId="59D4E1C4" w:rsidR="00EA2C09" w:rsidRDefault="004B69DB" w:rsidP="004B69DB">
      <w:pPr>
        <w:rPr>
          <w:rFonts w:cs="Times New Roman"/>
          <w:b/>
          <w:color w:val="800000"/>
          <w:sz w:val="32"/>
          <w:szCs w:val="44"/>
        </w:rPr>
      </w:pPr>
      <w:r w:rsidRPr="004D1480">
        <w:rPr>
          <w:rFonts w:ascii="Arial" w:eastAsia="Times New Roman" w:hAnsi="Arial" w:cs="Arial"/>
          <w:color w:val="000000"/>
          <w:lang w:eastAsia="hu-HU"/>
        </w:rPr>
        <w:t>Minden hét keddi napján Dunaújvárosban személyes megbeszélés,</w:t>
      </w:r>
      <w:r>
        <w:rPr>
          <w:rFonts w:ascii="Arial" w:eastAsia="Times New Roman" w:hAnsi="Arial" w:cs="Arial"/>
          <w:color w:val="000000"/>
          <w:lang w:eastAsia="hu-HU"/>
        </w:rPr>
        <w:t xml:space="preserve"> s</w:t>
      </w:r>
      <w:r w:rsidRPr="004D1480">
        <w:rPr>
          <w:rFonts w:ascii="Arial" w:eastAsia="Times New Roman" w:hAnsi="Arial" w:cs="Arial"/>
          <w:color w:val="000000"/>
          <w:lang w:eastAsia="hu-HU"/>
        </w:rPr>
        <w:t>zombati napra törzs idő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kijelölése, ezen idő alatt mindenki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biztosít elérhetőséget a</w:t>
      </w:r>
      <w:r>
        <w:rPr>
          <w:rFonts w:eastAsia="Times New Roman" w:cs="Times New Roman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csapat irányába.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(Az időpont dinamikusan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változik a személyes megbeszélésen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4D1480">
        <w:rPr>
          <w:rFonts w:ascii="Arial" w:eastAsia="Times New Roman" w:hAnsi="Arial" w:cs="Arial"/>
          <w:color w:val="000000"/>
          <w:lang w:eastAsia="hu-HU"/>
        </w:rPr>
        <w:t>megbeszéltek szerint.)</w:t>
      </w:r>
      <w:r w:rsidR="00EA2C09">
        <w:rPr>
          <w:rFonts w:cs="Times New Roman"/>
          <w:b/>
          <w:color w:val="800000"/>
          <w:sz w:val="32"/>
          <w:szCs w:val="44"/>
        </w:rPr>
        <w:br w:type="page"/>
      </w:r>
    </w:p>
    <w:p w14:paraId="4650166E" w14:textId="304671DB" w:rsidR="0074633C" w:rsidRDefault="00EF0FB0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</w:pPr>
      <w:r>
        <w:rPr>
          <w:rFonts w:cs="Times New Roman"/>
          <w:b/>
          <w:color w:val="800000"/>
          <w:sz w:val="32"/>
          <w:szCs w:val="44"/>
        </w:rPr>
        <w:lastRenderedPageBreak/>
        <w:t>[</w:t>
      </w:r>
      <w:r w:rsidR="0074633C">
        <w:rPr>
          <w:rFonts w:cs="Times New Roman"/>
          <w:b/>
          <w:color w:val="800000"/>
          <w:sz w:val="32"/>
          <w:szCs w:val="44"/>
        </w:rPr>
        <w:t>Konzultációs igazolás</w:t>
      </w:r>
      <w:r>
        <w:rPr>
          <w:rFonts w:cs="Times New Roman"/>
          <w:b/>
          <w:color w:val="800000"/>
          <w:sz w:val="32"/>
          <w:szCs w:val="44"/>
        </w:rPr>
        <w:t xml:space="preserve"> a Szakdolgozat programból]</w:t>
      </w:r>
      <w:r w:rsidR="0074633C">
        <w:rPr>
          <w:rFonts w:cs="Times New Roman"/>
          <w:b/>
          <w:color w:val="800000"/>
          <w:sz w:val="32"/>
          <w:szCs w:val="44"/>
        </w:rPr>
        <w:br w:type="page"/>
      </w:r>
    </w:p>
    <w:p w14:paraId="1011928A" w14:textId="40957915" w:rsidR="00EA2C09" w:rsidRPr="0037392E" w:rsidRDefault="00EF0FB0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</w:pPr>
      <w:r>
        <w:rPr>
          <w:rFonts w:cs="Times New Roman"/>
          <w:b/>
          <w:color w:val="800000"/>
          <w:sz w:val="32"/>
          <w:szCs w:val="44"/>
        </w:rPr>
        <w:lastRenderedPageBreak/>
        <w:t>[</w:t>
      </w:r>
      <w:r w:rsidR="0074633C">
        <w:rPr>
          <w:rFonts w:cs="Times New Roman"/>
          <w:b/>
          <w:color w:val="800000"/>
          <w:sz w:val="32"/>
          <w:szCs w:val="44"/>
        </w:rPr>
        <w:t>Értékelő lap</w:t>
      </w:r>
      <w:r>
        <w:rPr>
          <w:rFonts w:cs="Times New Roman"/>
          <w:b/>
          <w:color w:val="800000"/>
          <w:sz w:val="32"/>
          <w:szCs w:val="44"/>
        </w:rPr>
        <w:t xml:space="preserve"> a Szakdolgozat programból]</w:t>
      </w:r>
    </w:p>
    <w:p w14:paraId="54CEC6A5" w14:textId="77777777" w:rsidR="0037392E" w:rsidRDefault="0037392E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  <w:sectPr w:rsidR="0037392E" w:rsidSect="0037392E">
          <w:pgSz w:w="11906" w:h="16838" w:code="9"/>
          <w:pgMar w:top="1418" w:right="1418" w:bottom="1418" w:left="1418" w:header="1134" w:footer="1134" w:gutter="567"/>
          <w:cols w:space="708"/>
          <w:docGrid w:linePitch="240" w:charSpace="-6554"/>
        </w:sectPr>
      </w:pPr>
    </w:p>
    <w:p w14:paraId="1BA79C3C" w14:textId="75AC69B6" w:rsidR="0037392E" w:rsidRPr="0037392E" w:rsidRDefault="0074633C" w:rsidP="007B21FA">
      <w:pPr>
        <w:pStyle w:val="Cm"/>
      </w:pPr>
      <w:r>
        <w:lastRenderedPageBreak/>
        <w:t>Kivonat</w:t>
      </w:r>
    </w:p>
    <w:p w14:paraId="027A1E50" w14:textId="77777777" w:rsidR="0037392E" w:rsidRPr="0037392E" w:rsidRDefault="0037392E" w:rsidP="0037392E">
      <w:pPr>
        <w:rPr>
          <w:color w:val="800000"/>
        </w:rPr>
      </w:pPr>
      <w:r w:rsidRPr="0037392E">
        <w:rPr>
          <w:color w:val="800000"/>
        </w:rPr>
        <w:t xml:space="preserve">[Magyar nyelvű </w:t>
      </w:r>
      <w:r>
        <w:rPr>
          <w:color w:val="800000"/>
        </w:rPr>
        <w:t>(</w:t>
      </w:r>
      <w:proofErr w:type="spellStart"/>
      <w:r w:rsidRPr="0037392E">
        <w:rPr>
          <w:color w:val="800000"/>
        </w:rPr>
        <w:t>max</w:t>
      </w:r>
      <w:proofErr w:type="spellEnd"/>
      <w:r w:rsidRPr="0037392E">
        <w:rPr>
          <w:color w:val="800000"/>
        </w:rPr>
        <w:t>. 1 oldalas</w:t>
      </w:r>
      <w:r>
        <w:rPr>
          <w:color w:val="800000"/>
        </w:rPr>
        <w:t>)</w:t>
      </w:r>
      <w:r w:rsidRPr="0037392E">
        <w:rPr>
          <w:color w:val="800000"/>
        </w:rPr>
        <w:t xml:space="preserve"> összefoglaló]</w:t>
      </w:r>
    </w:p>
    <w:p w14:paraId="21E99C16" w14:textId="0EF8D6DF" w:rsidR="0037392E" w:rsidRPr="0074633C" w:rsidRDefault="0037392E" w:rsidP="007B21FA">
      <w:pPr>
        <w:pStyle w:val="Cm"/>
        <w:rPr>
          <w:lang w:val="en-US"/>
        </w:rPr>
      </w:pPr>
      <w:r>
        <w:rPr>
          <w:color w:val="800000"/>
        </w:rPr>
        <w:br w:type="page"/>
      </w:r>
      <w:r w:rsidR="0074633C" w:rsidRPr="0074633C">
        <w:rPr>
          <w:lang w:val="en-US"/>
        </w:rPr>
        <w:lastRenderedPageBreak/>
        <w:t>Abstract</w:t>
      </w:r>
    </w:p>
    <w:p w14:paraId="4DB05423" w14:textId="77777777" w:rsidR="0037392E" w:rsidRPr="0013298A" w:rsidRDefault="0037392E" w:rsidP="0037392E">
      <w:pPr>
        <w:rPr>
          <w:color w:val="auto"/>
          <w:lang w:val="en-US"/>
        </w:rPr>
      </w:pPr>
      <w:r w:rsidRPr="0037392E">
        <w:rPr>
          <w:color w:val="800000"/>
        </w:rPr>
        <w:t>[Angol (kivételesen német) nyelvű</w:t>
      </w:r>
      <w:r>
        <w:rPr>
          <w:color w:val="800000"/>
        </w:rPr>
        <w:t>,</w:t>
      </w:r>
      <w:r w:rsidRPr="0037392E">
        <w:rPr>
          <w:color w:val="800000"/>
        </w:rPr>
        <w:t xml:space="preserve"> </w:t>
      </w:r>
      <w:proofErr w:type="spellStart"/>
      <w:r w:rsidRPr="0037392E">
        <w:rPr>
          <w:color w:val="800000"/>
        </w:rPr>
        <w:t>max</w:t>
      </w:r>
      <w:proofErr w:type="spellEnd"/>
      <w:r w:rsidRPr="0037392E">
        <w:rPr>
          <w:color w:val="800000"/>
        </w:rPr>
        <w:t>. 1 oldalas összefoglaló]</w:t>
      </w:r>
    </w:p>
    <w:p w14:paraId="0098A39A" w14:textId="77777777" w:rsidR="0037392E" w:rsidRPr="0037392E" w:rsidRDefault="0037392E" w:rsidP="0037392E">
      <w:pPr>
        <w:rPr>
          <w:color w:val="auto"/>
        </w:rPr>
      </w:pPr>
      <w:r>
        <w:rPr>
          <w:color w:val="auto"/>
        </w:rPr>
        <w:br w:type="page"/>
      </w:r>
    </w:p>
    <w:p w14:paraId="7AC8F919" w14:textId="6F589366" w:rsidR="0077257B" w:rsidRPr="00EF0FB0" w:rsidRDefault="00EF0FB0" w:rsidP="007B21FA">
      <w:pPr>
        <w:pStyle w:val="Cm"/>
        <w:rPr>
          <w:color w:val="800000"/>
        </w:rPr>
      </w:pPr>
      <w:r>
        <w:rPr>
          <w:color w:val="800000"/>
        </w:rPr>
        <w:lastRenderedPageBreak/>
        <w:t>[</w:t>
      </w:r>
      <w:r w:rsidR="0077257B" w:rsidRPr="00EF0FB0">
        <w:rPr>
          <w:color w:val="800000"/>
        </w:rPr>
        <w:t>Nyilatkozat</w:t>
      </w:r>
      <w:r w:rsidRPr="00EF0FB0">
        <w:rPr>
          <w:rFonts w:cs="Times New Roman"/>
          <w:color w:val="800000"/>
          <w:szCs w:val="44"/>
        </w:rPr>
        <w:t xml:space="preserve"> a Szakdolgozat programból</w:t>
      </w:r>
      <w:r>
        <w:rPr>
          <w:rFonts w:cs="Times New Roman"/>
          <w:color w:val="800000"/>
          <w:szCs w:val="44"/>
        </w:rPr>
        <w:t>]</w:t>
      </w:r>
    </w:p>
    <w:p w14:paraId="16E8BC06" w14:textId="77777777" w:rsidR="0077257B" w:rsidRPr="0037392E" w:rsidRDefault="0077257B">
      <w:pPr>
        <w:jc w:val="center"/>
        <w:rPr>
          <w:rFonts w:cs="Times New Roman"/>
          <w:sz w:val="28"/>
          <w:szCs w:val="28"/>
        </w:rPr>
      </w:pPr>
    </w:p>
    <w:p w14:paraId="7981ED38" w14:textId="77777777" w:rsidR="0037392E" w:rsidRDefault="0037392E">
      <w:pPr>
        <w:jc w:val="center"/>
        <w:rPr>
          <w:rFonts w:cs="Times New Roman"/>
          <w:sz w:val="28"/>
          <w:szCs w:val="28"/>
        </w:rPr>
        <w:sectPr w:rsidR="0037392E" w:rsidSect="0037392E">
          <w:footerReference w:type="default" r:id="rId13"/>
          <w:pgSz w:w="11906" w:h="16838" w:code="9"/>
          <w:pgMar w:top="1418" w:right="1418" w:bottom="1418" w:left="1418" w:header="1134" w:footer="1134" w:gutter="567"/>
          <w:pgNumType w:start="11"/>
          <w:cols w:space="708"/>
          <w:docGrid w:linePitch="240" w:charSpace="-6554"/>
        </w:sectPr>
      </w:pPr>
    </w:p>
    <w:p w14:paraId="087682A5" w14:textId="77777777" w:rsidR="0077257B" w:rsidRPr="0037392E" w:rsidRDefault="0077257B" w:rsidP="007B21FA">
      <w:pPr>
        <w:pStyle w:val="Cm"/>
      </w:pPr>
      <w:r w:rsidRPr="0037392E">
        <w:lastRenderedPageBreak/>
        <w:t>Tartalomjegyzék</w:t>
      </w:r>
    </w:p>
    <w:p w14:paraId="27B87C3C" w14:textId="77777777" w:rsidR="0077257B" w:rsidRPr="0037392E" w:rsidRDefault="0077257B" w:rsidP="004E2559">
      <w:pPr>
        <w:pStyle w:val="Szvegtrzs"/>
        <w:jc w:val="left"/>
        <w:rPr>
          <w:rFonts w:cs="Times New Roman"/>
        </w:rPr>
      </w:pPr>
      <w:r w:rsidRPr="0037392E">
        <w:rPr>
          <w:rFonts w:cs="Times New Roman"/>
          <w:color w:val="800000"/>
        </w:rPr>
        <w:t>[Címsorokból generált tartalomjegyzék!]</w:t>
      </w:r>
    </w:p>
    <w:p w14:paraId="6B82C703" w14:textId="77777777" w:rsidR="0077257B" w:rsidRPr="0037392E" w:rsidRDefault="0037392E">
      <w:pPr>
        <w:pStyle w:val="Szvegtrzs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1319A74B" w14:textId="2B810E96" w:rsidR="0077257B" w:rsidRDefault="0077257B" w:rsidP="00837E7A">
      <w:pPr>
        <w:pStyle w:val="Cmsor1"/>
      </w:pPr>
      <w:r w:rsidRPr="0037392E">
        <w:lastRenderedPageBreak/>
        <w:t>Bevezetés</w:t>
      </w:r>
    </w:p>
    <w:p w14:paraId="11195D13" w14:textId="721B6DC9" w:rsidR="00CE7DD0" w:rsidRDefault="00BA3E60" w:rsidP="00BA3E60">
      <w:pPr>
        <w:pStyle w:val="Szvegtrzs"/>
      </w:pPr>
      <w:r>
        <w:t xml:space="preserve">A projekt célja egy Legyen ön is milliomos játék </w:t>
      </w:r>
      <w:proofErr w:type="gramStart"/>
      <w:r>
        <w:t>publikálása</w:t>
      </w:r>
      <w:proofErr w:type="gramEnd"/>
      <w:r>
        <w:t xml:space="preserve"> 2 platformon (</w:t>
      </w:r>
      <w:proofErr w:type="spellStart"/>
      <w:r>
        <w:t>Android</w:t>
      </w:r>
      <w:proofErr w:type="spellEnd"/>
      <w:r>
        <w:t xml:space="preserve"> és web), illetve </w:t>
      </w:r>
      <w:proofErr w:type="spellStart"/>
      <w:r>
        <w:t>demózás</w:t>
      </w:r>
      <w:proofErr w:type="spellEnd"/>
      <w:r>
        <w:t xml:space="preserve"> IOS platformon. Regisztráció kezelése, adatok tárolása adatbázisban, érzékeny adatok titkosítva. </w:t>
      </w:r>
      <w:proofErr w:type="spellStart"/>
      <w:r>
        <w:t>Cordova</w:t>
      </w:r>
      <w:proofErr w:type="spellEnd"/>
      <w:r>
        <w:t xml:space="preserve"> keretrendszerrel UI megvalósítása. Backend megvalósítása PHP szerverrel.</w:t>
      </w:r>
    </w:p>
    <w:p w14:paraId="214FAA10" w14:textId="4E6AA7C2" w:rsidR="00BA3E60" w:rsidRDefault="00BA3E60" w:rsidP="00BA3E60">
      <w:pPr>
        <w:pStyle w:val="Szvegtrzs"/>
      </w:pPr>
      <w:r>
        <w:t>A projekt sikere nagyban múlik az alap ötlet megvalósíthatóságán, ugyanakkor nagyban függ a projektbe bekapcsolódó emberek mennyire tudnak egy csapatként küzdeni a cél megvalósításának érdekében.</w:t>
      </w:r>
    </w:p>
    <w:p w14:paraId="6CB2AAB8" w14:textId="45B12D41" w:rsidR="00BA3E60" w:rsidRDefault="00BA3E60" w:rsidP="00BA3E60">
      <w:pPr>
        <w:pStyle w:val="Szvegtrzs"/>
      </w:pPr>
      <w:r>
        <w:t xml:space="preserve">Első lépés </w:t>
      </w:r>
      <w:proofErr w:type="gramStart"/>
      <w:r>
        <w:t>ötlet keresés</w:t>
      </w:r>
      <w:proofErr w:type="gramEnd"/>
      <w:r>
        <w:t xml:space="preserve">, mely során mérlegelni kell a felmerülő ötlet kivitelezhetőségét, egy eleve rosszul előadott ötletre nehezebb csapatot építeni. A Legyen ön is milliomos önmagában nem egyedi ötlet van már a piacon számtalan verziója sok csapat megvalósította már. Ami </w:t>
      </w:r>
      <w:proofErr w:type="gramStart"/>
      <w:r>
        <w:t>ezen</w:t>
      </w:r>
      <w:proofErr w:type="gramEnd"/>
      <w:r>
        <w:t xml:space="preserve"> tények ellenére is sikeressé tudták tenni az ötletet az a megvalósítási technológia, mely forradalmi és jelen pillanatban kevéssé kiaknázott a fejlesztők körében. Sok fejlesztő környezet és eszköz létezik, de kevés</w:t>
      </w:r>
      <w:r w:rsidR="00C34824">
        <w:t xml:space="preserve"> </w:t>
      </w:r>
      <w:proofErr w:type="gramStart"/>
      <w:r w:rsidR="00C34824">
        <w:t>van</w:t>
      </w:r>
      <w:proofErr w:type="gramEnd"/>
      <w:r w:rsidR="00C34824">
        <w:t xml:space="preserve"> melynek használatával</w:t>
      </w:r>
      <w:r>
        <w:t xml:space="preserve"> felhasználhatóvá lefordíthatóvá válik a</w:t>
      </w:r>
      <w:r w:rsidR="00C34824">
        <w:t xml:space="preserve"> kód a</w:t>
      </w:r>
      <w:r>
        <w:t xml:space="preserve"> két legjobban elt</w:t>
      </w:r>
      <w:r w:rsidR="00C34824">
        <w:t>erjedt mobil operációs rendszerre, ugyanakkor a számítógépet előnyben részesítőket is a kód gyökeres átgondolása nélkül megszólíthat a fejlesztő csapat. Ezen nagy lefedettség tudatában alakult ki a projekt ötlete véglegesen.</w:t>
      </w:r>
    </w:p>
    <w:p w14:paraId="05B5549E" w14:textId="36728CD9" w:rsidR="00C34824" w:rsidRPr="00CE7DD0" w:rsidRDefault="00C34824" w:rsidP="00BA3E60">
      <w:pPr>
        <w:pStyle w:val="Szvegtrzs"/>
      </w:pPr>
      <w:r>
        <w:t>Második lépés a csapat kialakítása. Létfontosságú a jó csapat összetétele, a projekt sikerességéhez szükséges a stabil háttér rendszer miv</w:t>
      </w:r>
      <w:r w:rsidR="00FA3B48">
        <w:t xml:space="preserve">el az applikáció szívét adja, </w:t>
      </w:r>
      <w:proofErr w:type="gramStart"/>
      <w:r w:rsidR="00FA3B48">
        <w:t>ezen</w:t>
      </w:r>
      <w:proofErr w:type="gramEnd"/>
      <w:r w:rsidR="00FA3B48">
        <w:t xml:space="preserve"> rendszer a kritikus pontja a projekt sikerességének, így elengedhetetlen egy a hálózatokat jól ismerő csapattag. Ugyanakkor egy embernek ezen feladat az adattárólástól a szerver oldali programozáson át nagy feladat így a projekten két ember is megkapta </w:t>
      </w:r>
      <w:proofErr w:type="gramStart"/>
      <w:r w:rsidR="00FA3B48">
        <w:t>ezen</w:t>
      </w:r>
      <w:proofErr w:type="gramEnd"/>
      <w:r w:rsidR="00FA3B48">
        <w:t xml:space="preserve"> feladatkört. Szükséges a játék dinamikáját és a háttér rendszer közötti részt is jól megvalósítani </w:t>
      </w:r>
      <w:proofErr w:type="gramStart"/>
      <w:r w:rsidR="00FA3B48">
        <w:t>ezen</w:t>
      </w:r>
      <w:proofErr w:type="gramEnd"/>
      <w:r w:rsidR="00FA3B48">
        <w:t xml:space="preserve"> hiányosságok szintén a teljes projekt vesztét okoznák, így a JS feladatokat szintén két ember kapta meg faladatául. Már csak egy rész nem került említésre ugyanakkor ez is ugyanannyira </w:t>
      </w:r>
      <w:proofErr w:type="gramStart"/>
      <w:r w:rsidR="00FA3B48">
        <w:t>fontos</w:t>
      </w:r>
      <w:proofErr w:type="gramEnd"/>
      <w:r w:rsidR="00FA3B48">
        <w:t xml:space="preserve"> mint az előző két rész az applikáció megjelenése mely CSS segítségével lett kialakítva az alap HTML kódból, erre a feladatra egy ember lett megbízva a csapatból.</w:t>
      </w:r>
      <w:bookmarkStart w:id="0" w:name="_GoBack"/>
      <w:bookmarkEnd w:id="0"/>
    </w:p>
    <w:p w14:paraId="743D0C43" w14:textId="77777777" w:rsidR="00CE7DD0" w:rsidRDefault="00CE7DD0" w:rsidP="00CE7DD0">
      <w:pPr>
        <w:pStyle w:val="Listaszerbekezds"/>
        <w:numPr>
          <w:ilvl w:val="0"/>
          <w:numId w:val="8"/>
        </w:numPr>
        <w:rPr>
          <w:color w:val="800000"/>
        </w:rPr>
      </w:pPr>
      <w:r>
        <w:rPr>
          <w:color w:val="800000"/>
        </w:rPr>
        <w:t>A játék, és szabályai</w:t>
      </w:r>
    </w:p>
    <w:p w14:paraId="650C5A07" w14:textId="77777777" w:rsidR="00CE7DD0" w:rsidRDefault="00CE7DD0" w:rsidP="00CE7DD0">
      <w:r>
        <w:t xml:space="preserve">A Legyen ön is milliomos egy televíziós kvízjáték </w:t>
      </w:r>
      <w:r>
        <w:rPr>
          <w:rStyle w:val="Lbjegyzet-hivatkozs"/>
        </w:rPr>
        <w:footnoteReference w:id="1"/>
      </w:r>
      <w:r>
        <w:t xml:space="preserve">. </w:t>
      </w:r>
      <w:proofErr w:type="gramStart"/>
      <w:r>
        <w:t>A</w:t>
      </w:r>
      <w:proofErr w:type="gramEnd"/>
      <w:r>
        <w:t xml:space="preserve"> játék célja, hogy minél több kérdésre válaszoljon a játékos helyesen. A játékos nyereménye annál nagyobb, minél több kérdésre válaszol helyesen jól. A kérdésekre 4 válasz lehetőséget kap a játékos, ezek közül csak egy helyes válasz van. A játékos rendelkezik segítséggel is, amiket csak egyszer használhat egy játék során. A segítség viszont nem </w:t>
      </w:r>
      <w:proofErr w:type="gramStart"/>
      <w:r>
        <w:t>garantáltan</w:t>
      </w:r>
      <w:proofErr w:type="gramEnd"/>
      <w:r>
        <w:t xml:space="preserve">, de nagy valószínűséggel adnak helyes válasz, ilyenre példa a közönség szavazata. </w:t>
      </w:r>
    </w:p>
    <w:p w14:paraId="25E6A9C4" w14:textId="77777777" w:rsidR="00CE7DD0" w:rsidRDefault="00CE7DD0" w:rsidP="00CE7DD0">
      <w:pPr>
        <w:pStyle w:val="Listaszerbekezds"/>
        <w:numPr>
          <w:ilvl w:val="0"/>
          <w:numId w:val="8"/>
        </w:numPr>
        <w:rPr>
          <w:color w:val="800000"/>
        </w:rPr>
      </w:pPr>
      <w:r>
        <w:rPr>
          <w:color w:val="800000"/>
        </w:rPr>
        <w:t>A project</w:t>
      </w:r>
    </w:p>
    <w:p w14:paraId="1D0B9B46" w14:textId="77777777" w:rsidR="00CE7DD0" w:rsidRPr="00D9444B" w:rsidRDefault="00CE7DD0" w:rsidP="00CE7DD0">
      <w:r>
        <w:t xml:space="preserve">A project célja egy telefonos és webes </w:t>
      </w:r>
      <w:proofErr w:type="gramStart"/>
      <w:r>
        <w:t>applikáció</w:t>
      </w:r>
      <w:proofErr w:type="gramEnd"/>
      <w:r>
        <w:t xml:space="preserve"> készítése, és új ismeretek szerzése az ilyen jellegű applikációk készítéséről, és az applikáció kivitelezésé több fejlesztővel </w:t>
      </w:r>
      <w:r>
        <w:lastRenderedPageBreak/>
        <w:t xml:space="preserve">együtt. Az </w:t>
      </w:r>
      <w:proofErr w:type="gramStart"/>
      <w:r>
        <w:t>applikáció</w:t>
      </w:r>
      <w:proofErr w:type="gramEnd"/>
      <w:r>
        <w:t xml:space="preserve"> egyéniségét a téma adja, mivel az egyetemmel kapcsolatos kérdéseket ad a játékosnak. Például Számítógépek és Távközlési hálózatok kérdésekre kell válaszolnia a játékosnak, a következő kérdésben pedig már más </w:t>
      </w:r>
      <w:proofErr w:type="gramStart"/>
      <w:r>
        <w:t>kurzusról</w:t>
      </w:r>
      <w:proofErr w:type="gramEnd"/>
      <w:r>
        <w:t xml:space="preserve"> kap kérdést. Az </w:t>
      </w:r>
      <w:proofErr w:type="gramStart"/>
      <w:r>
        <w:t>applikáció</w:t>
      </w:r>
      <w:proofErr w:type="gramEnd"/>
      <w:r>
        <w:t xml:space="preserve"> elsősorban telefonkészüléken, de még internetes böngészőn keresztül is lehet vele játszani. Az telefonos és internetes verzió ugyan azt az alapot használja, szóval készüléktől függetlenül ugyan azt az élményt nyújtja a játékosoknak. Emellett a fejlesztés is könnyebb így, mivel nem kell két külön programot írni.</w:t>
      </w:r>
    </w:p>
    <w:p w14:paraId="61508274" w14:textId="77777777" w:rsidR="00CE7DD0" w:rsidRDefault="00CE7DD0" w:rsidP="00CE7DD0">
      <w:pPr>
        <w:pStyle w:val="Listaszerbekezds"/>
        <w:numPr>
          <w:ilvl w:val="0"/>
          <w:numId w:val="8"/>
        </w:numPr>
        <w:rPr>
          <w:color w:val="800000"/>
        </w:rPr>
      </w:pPr>
      <w:r>
        <w:rPr>
          <w:color w:val="800000"/>
        </w:rPr>
        <w:t>A megvalósításhoz való igények</w:t>
      </w:r>
    </w:p>
    <w:p w14:paraId="68A9748E" w14:textId="77777777" w:rsidR="00CE7DD0" w:rsidRPr="00D9444B" w:rsidRDefault="00CE7DD0" w:rsidP="00CE7DD0">
      <w:r>
        <w:t xml:space="preserve">Egy </w:t>
      </w:r>
      <w:proofErr w:type="gramStart"/>
      <w:r>
        <w:t>applikáció</w:t>
      </w:r>
      <w:proofErr w:type="gramEnd"/>
      <w:r>
        <w:t xml:space="preserve"> fejlesztése nehéz feladat, mivel nehéz döntéseket kell meghozni még a program megírása előtt. Elsősorban fel kellett mérni a csoport preferenciáit. Ez alatt programozási nyelvismeret, integrált fejlesztői környezet (IDE) </w:t>
      </w:r>
      <w:r>
        <w:rPr>
          <w:rStyle w:val="Lbjegyzet-hivatkozs"/>
        </w:rPr>
        <w:footnoteReference w:id="2"/>
      </w:r>
      <w:r>
        <w:t xml:space="preserve"> kiválasztásán volt a legnagyobb hangsúly. Emellett el kellett dönteni, hogy milyen erőforrásra volt szükség. Egy webes / </w:t>
      </w:r>
      <w:proofErr w:type="spellStart"/>
      <w:r>
        <w:t>Android</w:t>
      </w:r>
      <w:proofErr w:type="spellEnd"/>
      <w:r>
        <w:t xml:space="preserve"> </w:t>
      </w:r>
      <w:proofErr w:type="gramStart"/>
      <w:r>
        <w:t>applikáció</w:t>
      </w:r>
      <w:proofErr w:type="gramEnd"/>
      <w:r>
        <w:t xml:space="preserve"> </w:t>
      </w:r>
      <w:proofErr w:type="spellStart"/>
      <w:r>
        <w:t>legfőbbként</w:t>
      </w:r>
      <w:proofErr w:type="spellEnd"/>
      <w:r>
        <w:t xml:space="preserve"> 2 részre osztható: Backend, Frontend. Ezeket a részeket több </w:t>
      </w:r>
      <w:proofErr w:type="spellStart"/>
      <w:r>
        <w:t>alrészre</w:t>
      </w:r>
      <w:proofErr w:type="spellEnd"/>
      <w:r>
        <w:t xml:space="preserve"> is kellett osztani, annak érdekében, hogy megosztott legyen a csapat erőforrása. Személyes megbeszélés során a csapat egyet értett, hogy </w:t>
      </w:r>
      <w:proofErr w:type="spellStart"/>
      <w:r>
        <w:t>Cordova</w:t>
      </w:r>
      <w:proofErr w:type="spellEnd"/>
      <w:r>
        <w:t xml:space="preserve"> lenne a legmegfelelőbb az </w:t>
      </w:r>
      <w:proofErr w:type="gramStart"/>
      <w:r>
        <w:t>applikáció</w:t>
      </w:r>
      <w:proofErr w:type="gramEnd"/>
      <w:r>
        <w:t xml:space="preserve"> fejlesztésére. Emellett az </w:t>
      </w:r>
      <w:proofErr w:type="gramStart"/>
      <w:r>
        <w:t>IDE</w:t>
      </w:r>
      <w:proofErr w:type="gramEnd"/>
      <w:r>
        <w:t xml:space="preserve"> amit mindenki ismert az a Visual </w:t>
      </w:r>
      <w:proofErr w:type="spellStart"/>
      <w:r>
        <w:t>Studio</w:t>
      </w:r>
      <w:proofErr w:type="spellEnd"/>
      <w:r>
        <w:t xml:space="preserve">. Egyéb lehetőségek között lehetett volna a </w:t>
      </w:r>
      <w:proofErr w:type="spellStart"/>
      <w:r>
        <w:t>Netbeans</w:t>
      </w:r>
      <w:proofErr w:type="spellEnd"/>
      <w:r>
        <w:t xml:space="preserve"> is. A fejlesztéshez szükséges többi erőforrás: </w:t>
      </w:r>
      <w:proofErr w:type="spellStart"/>
      <w:r>
        <w:t>Scrum</w:t>
      </w:r>
      <w:proofErr w:type="spellEnd"/>
      <w:r>
        <w:t xml:space="preserve"> Master,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Frontend </w:t>
      </w:r>
      <w:proofErr w:type="spellStart"/>
      <w:r>
        <w:t>Developer</w:t>
      </w:r>
      <w:proofErr w:type="spellEnd"/>
      <w:r>
        <w:t xml:space="preserve">, Backend </w:t>
      </w:r>
      <w:proofErr w:type="spellStart"/>
      <w:r>
        <w:t>Developer</w:t>
      </w:r>
      <w:proofErr w:type="spellEnd"/>
      <w:r>
        <w:t xml:space="preserve">, Frontend </w:t>
      </w:r>
      <w:proofErr w:type="spellStart"/>
      <w:r>
        <w:t>Designer</w:t>
      </w:r>
      <w:proofErr w:type="spellEnd"/>
      <w:r>
        <w:t>.</w:t>
      </w:r>
    </w:p>
    <w:p w14:paraId="47E95250" w14:textId="77777777" w:rsidR="00CE7DD0" w:rsidRPr="00B94CE4" w:rsidRDefault="00CE7DD0" w:rsidP="00CE7DD0">
      <w:pPr>
        <w:pStyle w:val="Listaszerbekezds"/>
        <w:numPr>
          <w:ilvl w:val="0"/>
          <w:numId w:val="8"/>
        </w:numPr>
        <w:rPr>
          <w:color w:val="800000"/>
        </w:rPr>
      </w:pPr>
      <w:proofErr w:type="spellStart"/>
      <w:r>
        <w:rPr>
          <w:color w:val="800000"/>
        </w:rPr>
        <w:t>Git</w:t>
      </w:r>
      <w:proofErr w:type="spellEnd"/>
    </w:p>
    <w:p w14:paraId="5D07A206" w14:textId="77777777" w:rsidR="00CE7DD0" w:rsidRDefault="00CE7DD0" w:rsidP="00CE7DD0">
      <w:pPr>
        <w:pStyle w:val="Listaszerbekezds"/>
        <w:numPr>
          <w:ilvl w:val="1"/>
          <w:numId w:val="8"/>
        </w:numPr>
      </w:pPr>
      <w:r>
        <w:t xml:space="preserve">Mi az a </w:t>
      </w:r>
      <w:proofErr w:type="spellStart"/>
      <w:r>
        <w:t>Git</w:t>
      </w:r>
      <w:proofErr w:type="spellEnd"/>
      <w:r>
        <w:t>?</w:t>
      </w:r>
    </w:p>
    <w:p w14:paraId="08DFADA7" w14:textId="77777777" w:rsidR="00CE7DD0" w:rsidRDefault="00CE7DD0" w:rsidP="00CE7DD0">
      <w:r>
        <w:t xml:space="preserve">A </w:t>
      </w:r>
      <w:proofErr w:type="spellStart"/>
      <w:r>
        <w:t>Git</w:t>
      </w:r>
      <w:proofErr w:type="spellEnd"/>
      <w:r>
        <w:t xml:space="preserve"> egy változást irányító rendszer, az </w:t>
      </w:r>
      <w:proofErr w:type="gramStart"/>
      <w:r>
        <w:t>applikáció</w:t>
      </w:r>
      <w:proofErr w:type="gramEnd"/>
      <w:r>
        <w:t xml:space="preserve"> fejlesztésre ajánlott, mivel nem csak egy ember dolgozik az applikáción. A </w:t>
      </w:r>
      <w:proofErr w:type="spellStart"/>
      <w:r>
        <w:t>Git</w:t>
      </w:r>
      <w:proofErr w:type="spellEnd"/>
      <w:r>
        <w:t xml:space="preserve"> segítségével egy internetes tárolón van a project, erről a tárolóról le lehet menteni, és fel lehet tölteni a változtatásainkat, amit program kódján vagy különböző részein hajtottunk végre. </w:t>
      </w:r>
    </w:p>
    <w:p w14:paraId="0815A19C" w14:textId="77777777" w:rsidR="00CE7DD0" w:rsidRDefault="00CE7DD0" w:rsidP="00CE7DD0">
      <w:r>
        <w:t xml:space="preserve">Az irányítás alatt pedig arról beszélünk, hogy minden változást, amit a fejlesztők végre hajtanak, azt menti az internetes tároló. Így lehetőség van nyomon követni változásokat, esetleg visszavonni változásokat. </w:t>
      </w:r>
    </w:p>
    <w:p w14:paraId="40E58B27" w14:textId="77777777" w:rsidR="00CE7DD0" w:rsidRDefault="00CE7DD0" w:rsidP="00CE7DD0">
      <w:pPr>
        <w:pStyle w:val="Listaszerbekezds"/>
        <w:numPr>
          <w:ilvl w:val="1"/>
          <w:numId w:val="8"/>
        </w:numPr>
      </w:pPr>
      <w:r>
        <w:t>Használata a Legyen ön is Milliomos projectben</w:t>
      </w:r>
    </w:p>
    <w:p w14:paraId="41183AD3" w14:textId="77777777" w:rsidR="00CE7DD0" w:rsidRDefault="00CE7DD0" w:rsidP="00CE7DD0">
      <w:r>
        <w:t xml:space="preserve">A </w:t>
      </w:r>
      <w:proofErr w:type="spellStart"/>
      <w:r>
        <w:t>Git</w:t>
      </w:r>
      <w:proofErr w:type="spellEnd"/>
      <w:r>
        <w:t xml:space="preserve">-et lehet használni a hozzávaló terminállal, vagy </w:t>
      </w:r>
      <w:proofErr w:type="spellStart"/>
      <w:r w:rsidRPr="00DA7A97">
        <w:rPr>
          <w:i/>
        </w:rPr>
        <w:t>TortoiseGit</w:t>
      </w:r>
      <w:proofErr w:type="spellEnd"/>
      <w:r>
        <w:t xml:space="preserve"> </w:t>
      </w:r>
      <w:r>
        <w:rPr>
          <w:rStyle w:val="Lbjegyzet-hivatkozs"/>
        </w:rPr>
        <w:footnoteReference w:id="3"/>
      </w:r>
      <w:r>
        <w:t xml:space="preserve">használatával is. </w:t>
      </w:r>
      <w:proofErr w:type="spellStart"/>
      <w:r>
        <w:t>TortoiseGit</w:t>
      </w:r>
      <w:proofErr w:type="spellEnd"/>
      <w:r>
        <w:t xml:space="preserve">-el Windows alapú GUI-t kapunk a </w:t>
      </w:r>
      <w:proofErr w:type="spellStart"/>
      <w:r>
        <w:t>Git</w:t>
      </w:r>
      <w:proofErr w:type="spellEnd"/>
      <w:r>
        <w:t xml:space="preserve"> használatához. Emellett rendelkezni kell egy </w:t>
      </w:r>
      <w:proofErr w:type="spellStart"/>
      <w:r>
        <w:t>Git</w:t>
      </w:r>
      <w:proofErr w:type="spellEnd"/>
      <w:r>
        <w:t xml:space="preserve"> felhasználóval is, aminek van engedélye a project letöltéséhez. A project tagok az e-mailjük segítségével regisztráltak a </w:t>
      </w:r>
      <w:proofErr w:type="spellStart"/>
      <w:r>
        <w:t>Git</w:t>
      </w:r>
      <w:proofErr w:type="spellEnd"/>
      <w:r>
        <w:t xml:space="preserve"> honlapjára.</w:t>
      </w:r>
      <w:r>
        <w:rPr>
          <w:rStyle w:val="Lbjegyzet-hivatkozs"/>
        </w:rPr>
        <w:footnoteReference w:id="4"/>
      </w:r>
    </w:p>
    <w:p w14:paraId="59957A75" w14:textId="77777777" w:rsidR="00CE7DD0" w:rsidRPr="00673911" w:rsidRDefault="00CE7DD0" w:rsidP="00CE7DD0">
      <w:pPr>
        <w:jc w:val="center"/>
      </w:pPr>
      <w:r>
        <w:rPr>
          <w:noProof/>
          <w:lang w:eastAsia="hu-HU" w:bidi="ar-SA"/>
        </w:rPr>
        <w:lastRenderedPageBreak/>
        <w:drawing>
          <wp:inline distT="0" distB="0" distL="0" distR="0" wp14:anchorId="38A9C5AD" wp14:editId="64114D7F">
            <wp:extent cx="2553195" cy="1677926"/>
            <wp:effectExtent l="0" t="0" r="0" b="0"/>
            <wp:docPr id="7" name="Kép 7" descr="https://dl.dropboxusercontent.com/s/3ahzx17u7j4nko5/explorer_1rd0UjeI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l.dropboxusercontent.com/s/3ahzx17u7j4nko5/explorer_1rd0UjeID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20" cy="17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 w:bidi="ar-SA"/>
        </w:rPr>
        <w:drawing>
          <wp:inline distT="0" distB="0" distL="0" distR="0" wp14:anchorId="06D6DE34" wp14:editId="7C1714EE">
            <wp:extent cx="2435606" cy="2162687"/>
            <wp:effectExtent l="0" t="0" r="3175" b="9525"/>
            <wp:docPr id="8" name="Kép 8" descr="https://dl.dropboxusercontent.com/s/3440c3ptf30nbfw/explorer_ExD5rx3Y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l.dropboxusercontent.com/s/3440c3ptf30nbfw/explorer_ExD5rx3Yg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95" cy="22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B11F" w14:textId="77777777" w:rsidR="00CE7DD0" w:rsidRPr="00F3274D" w:rsidRDefault="00CE7DD0" w:rsidP="00CE7DD0">
      <w:r>
        <w:t xml:space="preserve">A távoli tárolóról letöltött projectet ezután lehet már használni is, ha pedig szeretnénk feltölteni módosítást a tárolóra, akkor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gramStart"/>
      <w:r>
        <w:t>funkcióját</w:t>
      </w:r>
      <w:proofErr w:type="gramEnd"/>
      <w:r>
        <w:t xml:space="preserve"> kell használni. Ha pedig mások módosításait akarjunk letölteni, akkor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gramStart"/>
      <w:r>
        <w:t>funkcióját</w:t>
      </w:r>
      <w:proofErr w:type="gramEnd"/>
      <w:r>
        <w:t xml:space="preserve"> kell használni. Ajánlott letölteni minden módosítást, még mielőtt mi akarunk módosítani rajta. A </w:t>
      </w:r>
      <w:proofErr w:type="spellStart"/>
      <w:r>
        <w:t>TortoiseGit</w:t>
      </w:r>
      <w:proofErr w:type="spellEnd"/>
      <w:r>
        <w:t xml:space="preserve"> lehetővé teszi ennek a folyamatnak a felgyorsítását, mivel egy GUI</w:t>
      </w:r>
      <w:r>
        <w:rPr>
          <w:rStyle w:val="Lbjegyzet-hivatkozs"/>
        </w:rPr>
        <w:footnoteReference w:id="5"/>
      </w:r>
      <w:r>
        <w:t xml:space="preserve">-t ad a </w:t>
      </w:r>
      <w:proofErr w:type="spellStart"/>
      <w:r>
        <w:t>Git</w:t>
      </w:r>
      <w:proofErr w:type="spellEnd"/>
      <w:r>
        <w:t xml:space="preserve"> szoftvernek. Így elég </w:t>
      </w:r>
      <w:proofErr w:type="gramStart"/>
      <w:r>
        <w:t>gomb kattintással</w:t>
      </w:r>
      <w:proofErr w:type="gramEnd"/>
      <w:r>
        <w:t xml:space="preserve"> fel és letölteni a project </w:t>
      </w:r>
      <w:proofErr w:type="spellStart"/>
      <w:r>
        <w:t>filekat</w:t>
      </w:r>
      <w:proofErr w:type="spellEnd"/>
      <w:r>
        <w:t>.</w:t>
      </w:r>
    </w:p>
    <w:p w14:paraId="2EA2CB34" w14:textId="77777777" w:rsidR="00CE7DD0" w:rsidRPr="00B94CE4" w:rsidRDefault="00CE7DD0" w:rsidP="00CE7DD0">
      <w:pPr>
        <w:pStyle w:val="Listaszerbekezds"/>
        <w:numPr>
          <w:ilvl w:val="0"/>
          <w:numId w:val="8"/>
        </w:numPr>
        <w:rPr>
          <w:color w:val="800000"/>
        </w:rPr>
      </w:pPr>
      <w:r>
        <w:rPr>
          <w:color w:val="800000"/>
        </w:rPr>
        <w:t>Dokumentálások</w:t>
      </w:r>
    </w:p>
    <w:p w14:paraId="365A54AC" w14:textId="77777777" w:rsidR="00CE7DD0" w:rsidRDefault="00CE7DD0" w:rsidP="00CE7DD0">
      <w:pPr>
        <w:pStyle w:val="Listaszerbekezds"/>
        <w:numPr>
          <w:ilvl w:val="1"/>
          <w:numId w:val="8"/>
        </w:numPr>
      </w:pPr>
      <w:r>
        <w:t xml:space="preserve">Project folyamata során bővített </w:t>
      </w:r>
      <w:proofErr w:type="gramStart"/>
      <w:r>
        <w:t>dokumentumok</w:t>
      </w:r>
      <w:proofErr w:type="gramEnd"/>
    </w:p>
    <w:p w14:paraId="426F089A" w14:textId="77777777" w:rsidR="00CE7DD0" w:rsidRDefault="00CE7DD0" w:rsidP="00CE7DD0">
      <w:r>
        <w:t xml:space="preserve">A beszélgetések, összejöveteleket egy eseménynaplóba rögzítve lettek, Excel formátumba. A beszélgetések rögzítésével újabb mérföldköveket lehetett megszabni, ennek segítségével mindig van egy elérhető </w:t>
      </w:r>
      <w:proofErr w:type="gramStart"/>
      <w:r>
        <w:t>dokumentum</w:t>
      </w:r>
      <w:proofErr w:type="gramEnd"/>
      <w:r>
        <w:t xml:space="preserve">, ami tartalmazza a teendőket, és korábbi felmerült kérdéseket. A személyes összejövetelek és az online beszélgetés rendkívül segítette az </w:t>
      </w:r>
      <w:proofErr w:type="gramStart"/>
      <w:r>
        <w:t>applikáció</w:t>
      </w:r>
      <w:proofErr w:type="gramEnd"/>
      <w:r>
        <w:t xml:space="preserve"> gyors fejlődését, és a dokumentumok is ezt tükrözik. A dokumentálás része volt a fontosabb hivatkozások mentése, például képek vagy </w:t>
      </w:r>
      <w:proofErr w:type="gramStart"/>
      <w:r>
        <w:t>linkek</w:t>
      </w:r>
      <w:proofErr w:type="gramEnd"/>
      <w:r>
        <w:t xml:space="preserve">. Az így mentett adatok nem vesznek el soha, mivel a </w:t>
      </w:r>
      <w:proofErr w:type="spellStart"/>
      <w:r>
        <w:t>Git</w:t>
      </w:r>
      <w:proofErr w:type="spellEnd"/>
      <w:r>
        <w:t xml:space="preserve"> verzió kezelés is elősegítette a </w:t>
      </w:r>
      <w:proofErr w:type="gramStart"/>
      <w:r>
        <w:t>dokumentumok</w:t>
      </w:r>
      <w:proofErr w:type="gramEnd"/>
      <w:r>
        <w:t xml:space="preserve"> bővítését.</w:t>
      </w:r>
    </w:p>
    <w:p w14:paraId="17E690A6" w14:textId="77777777" w:rsidR="00130A90" w:rsidRDefault="00130A90" w:rsidP="00130A90"/>
    <w:p w14:paraId="0347F82A" w14:textId="77777777" w:rsidR="0077257B" w:rsidRPr="0037392E" w:rsidRDefault="0077257B" w:rsidP="00130A90">
      <w:pPr>
        <w:jc w:val="center"/>
      </w:pPr>
      <w:r w:rsidRPr="0037392E">
        <w:rPr>
          <w:rFonts w:eastAsia="Times New Roman"/>
        </w:rPr>
        <w:t>…</w:t>
      </w:r>
      <w:r w:rsidRPr="0037392E">
        <w:t>.</w:t>
      </w:r>
    </w:p>
    <w:p w14:paraId="7B081E26" w14:textId="77777777" w:rsidR="0077257B" w:rsidRPr="0037392E" w:rsidRDefault="0037392E" w:rsidP="007B21FA">
      <w:pPr>
        <w:pStyle w:val="Cm"/>
      </w:pPr>
      <w:r>
        <w:rPr>
          <w:rFonts w:cs="Times New Roman"/>
        </w:rPr>
        <w:br w:type="page"/>
      </w:r>
      <w:r w:rsidR="0077257B" w:rsidRPr="0037392E">
        <w:lastRenderedPageBreak/>
        <w:t>Irodalomjegyzék</w:t>
      </w:r>
    </w:p>
    <w:p w14:paraId="2F763CAA" w14:textId="2FA1DEED" w:rsidR="0037392E" w:rsidRPr="0037392E" w:rsidRDefault="0077257B" w:rsidP="0037392E">
      <w:pPr>
        <w:rPr>
          <w:color w:val="800000"/>
        </w:rPr>
      </w:pPr>
      <w:r w:rsidRPr="0037392E">
        <w:rPr>
          <w:color w:val="800000"/>
        </w:rPr>
        <w:t>[A</w:t>
      </w:r>
      <w:r w:rsidRPr="0037392E">
        <w:rPr>
          <w:rFonts w:eastAsia="Times New Roman"/>
          <w:color w:val="800000"/>
        </w:rPr>
        <w:t xml:space="preserve"> </w:t>
      </w:r>
      <w:r w:rsidRPr="0037392E">
        <w:rPr>
          <w:color w:val="800000"/>
        </w:rPr>
        <w:t>felhasznált</w:t>
      </w:r>
      <w:r w:rsidRPr="0037392E">
        <w:rPr>
          <w:rFonts w:eastAsia="Times New Roman"/>
          <w:color w:val="800000"/>
        </w:rPr>
        <w:t xml:space="preserve"> </w:t>
      </w:r>
      <w:r w:rsidR="000C62DA">
        <w:rPr>
          <w:color w:val="800000"/>
        </w:rPr>
        <w:t xml:space="preserve">szakirodalmat </w:t>
      </w:r>
      <w:r w:rsidR="000C62DA" w:rsidRPr="000C62DA">
        <w:rPr>
          <w:color w:val="800000"/>
        </w:rPr>
        <w:t>[]-</w:t>
      </w:r>
      <w:proofErr w:type="spellStart"/>
      <w:r w:rsidR="000C62DA" w:rsidRPr="000C62DA">
        <w:rPr>
          <w:color w:val="800000"/>
        </w:rPr>
        <w:t>ben</w:t>
      </w:r>
      <w:proofErr w:type="spellEnd"/>
      <w:r w:rsidR="000C62DA" w:rsidRPr="000C62DA">
        <w:rPr>
          <w:color w:val="800000"/>
        </w:rPr>
        <w:t xml:space="preserve"> sorszámozottan – a szerzők szerint ABC sorrendben, egyértelműen azonosíthatóan (szerző, cím, kiadó, kiadás helye, kiadás éve) – kell feltüntetni.</w:t>
      </w:r>
      <w:r w:rsidRPr="0037392E">
        <w:rPr>
          <w:color w:val="800000"/>
        </w:rPr>
        <w:t>]</w:t>
      </w:r>
    </w:p>
    <w:p w14:paraId="660209A4" w14:textId="77777777" w:rsidR="0077257B" w:rsidRPr="00A70EEA" w:rsidRDefault="0037392E" w:rsidP="0037392E">
      <w:pPr>
        <w:pStyle w:val="Cm"/>
        <w:rPr>
          <w:color w:val="800000"/>
        </w:rPr>
      </w:pPr>
      <w:r w:rsidRPr="00A70EEA">
        <w:rPr>
          <w:color w:val="800000"/>
        </w:rPr>
        <w:br w:type="page"/>
      </w:r>
      <w:r w:rsidRPr="00A70EEA">
        <w:rPr>
          <w:color w:val="800000"/>
        </w:rPr>
        <w:lastRenderedPageBreak/>
        <w:t xml:space="preserve">{Ábrajegyzék/Táblázatok jegyzéke/Mellékletek jegyzéke/stb.} </w:t>
      </w:r>
    </w:p>
    <w:p w14:paraId="5A1C5B39" w14:textId="2A933D5B" w:rsidR="0037392E" w:rsidRPr="0037392E" w:rsidRDefault="0077257B" w:rsidP="0037392E">
      <w:pPr>
        <w:rPr>
          <w:color w:val="800000"/>
        </w:rPr>
      </w:pPr>
      <w:r w:rsidRPr="0037392E">
        <w:rPr>
          <w:color w:val="800000"/>
        </w:rPr>
        <w:t xml:space="preserve">[A dolgozat </w:t>
      </w:r>
      <w:r w:rsidR="0037392E" w:rsidRPr="0037392E">
        <w:rPr>
          <w:color w:val="800000"/>
        </w:rPr>
        <w:t xml:space="preserve">ábrái/táblázatai/mellékletei/stb. felsorolva </w:t>
      </w:r>
      <w:r w:rsidR="0037392E" w:rsidRPr="007C5BF7">
        <w:rPr>
          <w:color w:val="800000"/>
          <w:u w:val="single"/>
        </w:rPr>
        <w:t>típusonként</w:t>
      </w:r>
      <w:r w:rsidRPr="0037392E">
        <w:rPr>
          <w:color w:val="800000"/>
        </w:rPr>
        <w:t>, ha vannak</w:t>
      </w:r>
      <w:r w:rsidR="0037392E" w:rsidRPr="0037392E">
        <w:rPr>
          <w:color w:val="800000"/>
        </w:rPr>
        <w:t>.</w:t>
      </w:r>
      <w:r w:rsidR="000C62DA">
        <w:rPr>
          <w:color w:val="800000"/>
        </w:rPr>
        <w:t xml:space="preserve"> Törekedni kell a szövegszerkesztő program által </w:t>
      </w:r>
      <w:proofErr w:type="gramStart"/>
      <w:r w:rsidR="000C62DA">
        <w:rPr>
          <w:color w:val="800000"/>
        </w:rPr>
        <w:t>automatikusan</w:t>
      </w:r>
      <w:proofErr w:type="gramEnd"/>
      <w:r w:rsidR="000C62DA">
        <w:rPr>
          <w:color w:val="800000"/>
        </w:rPr>
        <w:t xml:space="preserve"> generált </w:t>
      </w:r>
      <w:r w:rsidR="007C5BF7">
        <w:rPr>
          <w:color w:val="800000"/>
        </w:rPr>
        <w:t>jegyzék használatára! Elvárt, hogy minden kép/ábra/táblázat/egyenlet/stb. kapjon sorszámot (típusonként külön számozva), amelyre a dolgozat szövegében kereszthivatkozással történjen a hivatkozás!</w:t>
      </w:r>
      <w:r w:rsidRPr="0037392E">
        <w:rPr>
          <w:color w:val="800000"/>
        </w:rPr>
        <w:t>]</w:t>
      </w:r>
    </w:p>
    <w:p w14:paraId="0CE48455" w14:textId="77777777" w:rsidR="0077257B" w:rsidRPr="0037392E" w:rsidRDefault="0037392E" w:rsidP="002E6976">
      <w:pPr>
        <w:pStyle w:val="Cm"/>
      </w:pPr>
      <w:r>
        <w:br w:type="page"/>
      </w:r>
      <w:r w:rsidRPr="0037392E">
        <w:lastRenderedPageBreak/>
        <w:t>Mellékletek</w:t>
      </w:r>
    </w:p>
    <w:p w14:paraId="0D92494F" w14:textId="46D97EB8" w:rsidR="0037392E" w:rsidRPr="0037392E" w:rsidRDefault="0037392E" w:rsidP="0037392E">
      <w:pPr>
        <w:rPr>
          <w:color w:val="800000"/>
        </w:rPr>
      </w:pPr>
      <w:r w:rsidRPr="0037392E">
        <w:rPr>
          <w:color w:val="800000"/>
        </w:rPr>
        <w:t>[A dolgozat mellékletei</w:t>
      </w:r>
      <w:r w:rsidR="007C5BF7">
        <w:rPr>
          <w:color w:val="800000"/>
        </w:rPr>
        <w:t xml:space="preserve"> sorszámozottan</w:t>
      </w:r>
      <w:r w:rsidRPr="0037392E">
        <w:rPr>
          <w:color w:val="800000"/>
        </w:rPr>
        <w:t>, ha vannak.</w:t>
      </w:r>
      <w:r w:rsidR="007C5BF7" w:rsidRPr="007C5BF7">
        <w:t xml:space="preserve"> </w:t>
      </w:r>
      <w:r w:rsidR="007C5BF7" w:rsidRPr="007C5BF7">
        <w:rPr>
          <w:color w:val="800000"/>
        </w:rPr>
        <w:t>A Mellékletek jegyzéke hivatkozzon az adott mellékletre!</w:t>
      </w:r>
      <w:r w:rsidRPr="0037392E">
        <w:rPr>
          <w:color w:val="800000"/>
        </w:rPr>
        <w:t>]</w:t>
      </w:r>
    </w:p>
    <w:sectPr w:rsidR="0037392E" w:rsidRPr="0037392E" w:rsidSect="0037392E">
      <w:pgSz w:w="11906" w:h="16838" w:code="9"/>
      <w:pgMar w:top="1418" w:right="1418" w:bottom="1418" w:left="1418" w:header="1134" w:footer="1134" w:gutter="567"/>
      <w:pgNumType w:start="11"/>
      <w:cols w:space="708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FCE34" w14:textId="77777777" w:rsidR="006848AD" w:rsidRDefault="006848AD">
      <w:r>
        <w:separator/>
      </w:r>
    </w:p>
  </w:endnote>
  <w:endnote w:type="continuationSeparator" w:id="0">
    <w:p w14:paraId="4ECF912E" w14:textId="77777777" w:rsidR="006848AD" w:rsidRDefault="0068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93392" w14:textId="19B626B4" w:rsidR="0037392E" w:rsidRDefault="0037392E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9A530E">
      <w:rPr>
        <w:noProof/>
      </w:rPr>
      <w:t>12</w:t>
    </w:r>
    <w:r>
      <w:fldChar w:fldCharType="end"/>
    </w:r>
  </w:p>
  <w:p w14:paraId="2D5C378A" w14:textId="77777777" w:rsidR="0037392E" w:rsidRDefault="0037392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0F001" w14:textId="77777777" w:rsidR="006848AD" w:rsidRDefault="006848AD">
      <w:r>
        <w:separator/>
      </w:r>
    </w:p>
  </w:footnote>
  <w:footnote w:type="continuationSeparator" w:id="0">
    <w:p w14:paraId="0CCADFF7" w14:textId="77777777" w:rsidR="006848AD" w:rsidRDefault="006848AD">
      <w:r>
        <w:continuationSeparator/>
      </w:r>
    </w:p>
  </w:footnote>
  <w:footnote w:id="1">
    <w:p w14:paraId="1C8AD677" w14:textId="77777777" w:rsidR="00CE7DD0" w:rsidRDefault="00CE7DD0" w:rsidP="00CE7DD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D9444B">
        <w:t>https://hu.wikipedia.org/wiki/Legyen_%C3%96n_is_milliomos!</w:t>
      </w:r>
    </w:p>
  </w:footnote>
  <w:footnote w:id="2">
    <w:p w14:paraId="15524B34" w14:textId="77777777" w:rsidR="00CE7DD0" w:rsidRDefault="00CE7DD0" w:rsidP="00CE7DD0">
      <w:pPr>
        <w:pStyle w:val="Lbjegyzetszveg"/>
      </w:pPr>
      <w:r>
        <w:rPr>
          <w:rStyle w:val="Lbjegyzet-hivatkozs"/>
        </w:rPr>
        <w:footnoteRef/>
      </w:r>
      <w:r w:rsidRPr="000D0927">
        <w:t>https://tudasbazis.sulinet.hu/hu/szakkepzes/informatika/a-program-gyakorlati-megvalositasa/szamitogepes-programozas-a-gyakorlatban/a-vizualis-fejlesztoeszkozok-megismerese-hasznalata</w:t>
      </w:r>
    </w:p>
  </w:footnote>
  <w:footnote w:id="3">
    <w:p w14:paraId="111BD7AB" w14:textId="77777777" w:rsidR="00CE7DD0" w:rsidRDefault="00CE7DD0" w:rsidP="00CE7DD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DA7A97">
        <w:t>https://tortoisegit.org/</w:t>
      </w:r>
    </w:p>
  </w:footnote>
  <w:footnote w:id="4">
    <w:p w14:paraId="742D836D" w14:textId="77777777" w:rsidR="00CE7DD0" w:rsidRDefault="00CE7DD0" w:rsidP="00CE7DD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CA1413">
        <w:t>https://github.com/</w:t>
      </w:r>
    </w:p>
  </w:footnote>
  <w:footnote w:id="5">
    <w:p w14:paraId="1117D14E" w14:textId="77777777" w:rsidR="00CE7DD0" w:rsidRDefault="00CE7DD0" w:rsidP="00CE7DD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 w:rsidRPr="00592003">
        <w:t>Graphical</w:t>
      </w:r>
      <w:proofErr w:type="spellEnd"/>
      <w:r w:rsidRPr="00592003">
        <w:t xml:space="preserve"> </w:t>
      </w:r>
      <w:proofErr w:type="spellStart"/>
      <w:r w:rsidRPr="00592003">
        <w:t>user</w:t>
      </w:r>
      <w:proofErr w:type="spellEnd"/>
      <w:r w:rsidRPr="00592003">
        <w:t xml:space="preserve"> </w:t>
      </w:r>
      <w:proofErr w:type="spellStart"/>
      <w:r w:rsidRPr="00592003">
        <w:t>interface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13EC8532"/>
    <w:name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12126B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7939F0"/>
    <w:multiLevelType w:val="multilevel"/>
    <w:tmpl w:val="6A162948"/>
    <w:name w:val="WW8Num122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71B6D81"/>
    <w:multiLevelType w:val="hybridMultilevel"/>
    <w:tmpl w:val="95C2978E"/>
    <w:name w:val="WW8Num12"/>
    <w:lvl w:ilvl="0" w:tplc="9EA0DD5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861E5"/>
    <w:multiLevelType w:val="hybridMultilevel"/>
    <w:tmpl w:val="A2948DD4"/>
    <w:name w:val="WW8Num13"/>
    <w:lvl w:ilvl="0" w:tplc="17AC93A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20"/>
    <w:rsid w:val="000C62DA"/>
    <w:rsid w:val="00130A90"/>
    <w:rsid w:val="0013298A"/>
    <w:rsid w:val="00167070"/>
    <w:rsid w:val="001C60B0"/>
    <w:rsid w:val="0021716D"/>
    <w:rsid w:val="00232C8F"/>
    <w:rsid w:val="00282726"/>
    <w:rsid w:val="00297420"/>
    <w:rsid w:val="002E6976"/>
    <w:rsid w:val="00354B49"/>
    <w:rsid w:val="0037392E"/>
    <w:rsid w:val="003744BA"/>
    <w:rsid w:val="0038253B"/>
    <w:rsid w:val="003E24B3"/>
    <w:rsid w:val="004B69DB"/>
    <w:rsid w:val="004D4EA8"/>
    <w:rsid w:val="004E2559"/>
    <w:rsid w:val="005A3435"/>
    <w:rsid w:val="00615B09"/>
    <w:rsid w:val="006848AD"/>
    <w:rsid w:val="006A3596"/>
    <w:rsid w:val="0074633C"/>
    <w:rsid w:val="00757B2E"/>
    <w:rsid w:val="00772364"/>
    <w:rsid w:val="0077257B"/>
    <w:rsid w:val="007B21FA"/>
    <w:rsid w:val="007C5BF7"/>
    <w:rsid w:val="00837E7A"/>
    <w:rsid w:val="00887DE0"/>
    <w:rsid w:val="008B066F"/>
    <w:rsid w:val="00921144"/>
    <w:rsid w:val="009474E2"/>
    <w:rsid w:val="009A530E"/>
    <w:rsid w:val="009A6F31"/>
    <w:rsid w:val="00A70EEA"/>
    <w:rsid w:val="00AF5460"/>
    <w:rsid w:val="00B90E01"/>
    <w:rsid w:val="00BA3E60"/>
    <w:rsid w:val="00BD2B31"/>
    <w:rsid w:val="00C12A58"/>
    <w:rsid w:val="00C13F42"/>
    <w:rsid w:val="00C34824"/>
    <w:rsid w:val="00C61212"/>
    <w:rsid w:val="00CB526F"/>
    <w:rsid w:val="00CE7DD0"/>
    <w:rsid w:val="00D20D56"/>
    <w:rsid w:val="00D80401"/>
    <w:rsid w:val="00DA5510"/>
    <w:rsid w:val="00E226B8"/>
    <w:rsid w:val="00EA2C09"/>
    <w:rsid w:val="00EF0FB0"/>
    <w:rsid w:val="00FA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11B1E7"/>
  <w15:chartTrackingRefBased/>
  <w15:docId w15:val="{DA2E2A2E-4FED-4A93-8206-E1F7B96F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E2559"/>
    <w:pPr>
      <w:widowControl w:val="0"/>
      <w:suppressAutoHyphens/>
      <w:ind w:firstLine="567"/>
      <w:jc w:val="both"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4E2559"/>
    <w:pPr>
      <w:numPr>
        <w:numId w:val="7"/>
      </w:numPr>
      <w:spacing w:after="240"/>
      <w:ind w:left="357" w:hanging="357"/>
      <w:jc w:val="center"/>
      <w:outlineLvl w:val="0"/>
    </w:pPr>
    <w:rPr>
      <w:rFonts w:ascii="Times New Roman" w:hAnsi="Times New Roman"/>
      <w:b/>
      <w:bCs/>
      <w:sz w:val="32"/>
      <w:szCs w:val="32"/>
    </w:rPr>
  </w:style>
  <w:style w:type="paragraph" w:styleId="Cmsor2">
    <w:name w:val="heading 2"/>
    <w:basedOn w:val="Norml"/>
    <w:next w:val="Norml"/>
    <w:qFormat/>
    <w:rsid w:val="004E2559"/>
    <w:pPr>
      <w:keepNext/>
      <w:numPr>
        <w:ilvl w:val="1"/>
        <w:numId w:val="7"/>
      </w:numPr>
      <w:spacing w:before="240" w:after="240" w:line="320" w:lineRule="atLeast"/>
      <w:ind w:left="578" w:hanging="578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Cmsor"/>
    <w:next w:val="Szvegtrzs"/>
    <w:qFormat/>
    <w:rsid w:val="004E2559"/>
    <w:pPr>
      <w:numPr>
        <w:ilvl w:val="2"/>
        <w:numId w:val="7"/>
      </w:numPr>
      <w:jc w:val="center"/>
      <w:outlineLvl w:val="2"/>
    </w:pPr>
    <w:rPr>
      <w:rFonts w:ascii="Times New Roman" w:hAnsi="Times New Roman"/>
      <w:b/>
      <w:bCs/>
      <w:color w:val="auto"/>
      <w:sz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0A90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0A9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0A9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0A9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0A9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0A9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pPr>
      <w:spacing w:after="120" w:line="288" w:lineRule="auto"/>
    </w:p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rsid w:val="00837E7A"/>
    <w:pPr>
      <w:suppressLineNumbers/>
      <w:spacing w:before="120" w:after="120"/>
    </w:pPr>
    <w:rPr>
      <w:rFonts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Cm">
    <w:name w:val="Title"/>
    <w:basedOn w:val="Cmsor"/>
    <w:next w:val="Szvegtrzs"/>
    <w:qFormat/>
    <w:rsid w:val="004E2559"/>
    <w:pPr>
      <w:spacing w:after="240"/>
      <w:jc w:val="center"/>
    </w:pPr>
    <w:rPr>
      <w:rFonts w:ascii="Times New Roman" w:hAnsi="Times New Roman"/>
      <w:b/>
      <w:bCs/>
      <w:sz w:val="32"/>
      <w:szCs w:val="36"/>
    </w:rPr>
  </w:style>
  <w:style w:type="paragraph" w:styleId="Idzet">
    <w:name w:val="Quote"/>
    <w:basedOn w:val="Norml"/>
    <w:qFormat/>
    <w:rsid w:val="00887DE0"/>
    <w:pPr>
      <w:spacing w:after="283"/>
      <w:ind w:left="567" w:right="567"/>
    </w:pPr>
    <w:rPr>
      <w:i/>
    </w:rPr>
  </w:style>
  <w:style w:type="paragraph" w:styleId="Alcm">
    <w:name w:val="Subtitle"/>
    <w:basedOn w:val="Cmsor"/>
    <w:next w:val="Szvegtrzs"/>
    <w:qFormat/>
    <w:rsid w:val="00887DE0"/>
    <w:pPr>
      <w:spacing w:before="60"/>
    </w:pPr>
    <w:rPr>
      <w:rFonts w:ascii="Times New Roman" w:hAnsi="Times New Roman"/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character" w:customStyle="1" w:styleId="llbChar">
    <w:name w:val="Élőláb Char"/>
    <w:link w:val="llb"/>
    <w:uiPriority w:val="99"/>
    <w:rsid w:val="0037392E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customStyle="1" w:styleId="Programrszlet">
    <w:name w:val="Programrészlet"/>
    <w:basedOn w:val="Cmsor1"/>
    <w:link w:val="ProgramrszletChar"/>
    <w:qFormat/>
    <w:rsid w:val="00837E7A"/>
    <w:pPr>
      <w:numPr>
        <w:numId w:val="0"/>
      </w:numPr>
      <w:jc w:val="both"/>
    </w:pPr>
    <w:rPr>
      <w:rFonts w:ascii="Courier New" w:hAnsi="Courier New"/>
      <w:b w:val="0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0A90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837E7A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4E2559"/>
    <w:rPr>
      <w:rFonts w:ascii="Arial" w:eastAsia="WenQuanYi Zen Hei" w:hAnsi="Arial" w:cs="Lohit Hindi"/>
      <w:b/>
      <w:bCs/>
      <w:color w:val="00000A"/>
      <w:kern w:val="1"/>
      <w:sz w:val="32"/>
      <w:szCs w:val="32"/>
      <w:lang w:eastAsia="zh-CN" w:bidi="hi-IN"/>
    </w:rPr>
  </w:style>
  <w:style w:type="character" w:customStyle="1" w:styleId="ProgramrszletChar">
    <w:name w:val="Programrészlet Char"/>
    <w:basedOn w:val="Cmsor1Char"/>
    <w:link w:val="Programrszlet"/>
    <w:rsid w:val="00837E7A"/>
    <w:rPr>
      <w:rFonts w:ascii="Courier New" w:eastAsia="WenQuanYi Zen Hei" w:hAnsi="Courier New" w:cs="Lohit Hindi"/>
      <w:b w:val="0"/>
      <w:bCs/>
      <w:color w:val="00000A"/>
      <w:kern w:val="1"/>
      <w:sz w:val="24"/>
      <w:szCs w:val="32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0A90"/>
    <w:rPr>
      <w:rFonts w:asciiTheme="majorHAnsi" w:eastAsiaTheme="majorEastAsia" w:hAnsiTheme="majorHAnsi" w:cs="Mangal"/>
      <w:color w:val="2E74B5" w:themeColor="accent1" w:themeShade="BF"/>
      <w:kern w:val="1"/>
      <w:sz w:val="24"/>
      <w:szCs w:val="21"/>
      <w:lang w:eastAsia="zh-C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0A90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0A90"/>
    <w:rPr>
      <w:rFonts w:asciiTheme="majorHAnsi" w:eastAsiaTheme="majorEastAsia" w:hAnsiTheme="majorHAnsi" w:cs="Mangal"/>
      <w:i/>
      <w:iCs/>
      <w:color w:val="1F4D78" w:themeColor="accent1" w:themeShade="7F"/>
      <w:kern w:val="1"/>
      <w:sz w:val="24"/>
      <w:szCs w:val="21"/>
      <w:lang w:eastAsia="zh-C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0A90"/>
    <w:rPr>
      <w:rFonts w:asciiTheme="majorHAnsi" w:eastAsiaTheme="majorEastAsia" w:hAnsiTheme="majorHAnsi" w:cs="Mangal"/>
      <w:color w:val="272727" w:themeColor="text1" w:themeTint="D8"/>
      <w:kern w:val="1"/>
      <w:sz w:val="21"/>
      <w:szCs w:val="19"/>
      <w:lang w:eastAsia="zh-C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0A90"/>
    <w:rPr>
      <w:rFonts w:asciiTheme="majorHAnsi" w:eastAsiaTheme="majorEastAsia" w:hAnsiTheme="majorHAnsi" w:cs="Mangal"/>
      <w:i/>
      <w:iCs/>
      <w:color w:val="272727" w:themeColor="text1" w:themeTint="D8"/>
      <w:kern w:val="1"/>
      <w:sz w:val="21"/>
      <w:szCs w:val="19"/>
      <w:lang w:eastAsia="zh-CN" w:bidi="hi-IN"/>
    </w:rPr>
  </w:style>
  <w:style w:type="character" w:styleId="Jegyzethivatkozs">
    <w:name w:val="annotation reference"/>
    <w:basedOn w:val="Bekezdsalapbettpusa"/>
    <w:uiPriority w:val="99"/>
    <w:semiHidden/>
    <w:unhideWhenUsed/>
    <w:rsid w:val="00C13F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13F42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13F42"/>
    <w:rPr>
      <w:rFonts w:eastAsia="WenQuanYi Zen Hei" w:cs="Mangal"/>
      <w:color w:val="00000A"/>
      <w:kern w:val="1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13F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13F42"/>
    <w:rPr>
      <w:rFonts w:eastAsia="WenQuanYi Zen Hei" w:cs="Mangal"/>
      <w:b/>
      <w:bCs/>
      <w:color w:val="00000A"/>
      <w:kern w:val="1"/>
      <w:szCs w:val="18"/>
      <w:lang w:eastAsia="zh-C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13F42"/>
    <w:rPr>
      <w:rFonts w:ascii="Segoe UI" w:hAnsi="Segoe UI" w:cs="Mangal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13F42"/>
    <w:rPr>
      <w:rFonts w:ascii="Segoe UI" w:eastAsia="WenQuanYi Zen Hei" w:hAnsi="Segoe UI" w:cs="Mangal"/>
      <w:color w:val="00000A"/>
      <w:kern w:val="1"/>
      <w:sz w:val="18"/>
      <w:szCs w:val="16"/>
      <w:lang w:eastAsia="zh-CN" w:bidi="hi-I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E7DD0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E7DD0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CE7DD0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CE7DD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agy.adam0901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xxywarrior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ttamas071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jnoktomi96@gmail.com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ollar\Downloads\GIVK-IN_diplomamunka_sablon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/>
</file>

<file path=customXml/itemProps1.xml><?xml version="1.0" encoding="utf-8"?>
<ds:datastoreItem xmlns:ds="http://schemas.openxmlformats.org/officeDocument/2006/customXml" ds:itemID="{593B89A7-D825-4B90-9A27-4692C65F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GIVK-IN_diplomamunka_sablon.dot</Template>
  <TotalTime>73</TotalTime>
  <Pages>1</Pages>
  <Words>1266</Words>
  <Characters>8740</Characters>
  <Application>Microsoft Office Word</Application>
  <DocSecurity>0</DocSecurity>
  <Lines>72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Mihalovicsné Kollár Anita</dc:creator>
  <cp:keywords/>
  <dc:description/>
  <cp:lastModifiedBy>Nagy Ádám</cp:lastModifiedBy>
  <cp:revision>7</cp:revision>
  <dcterms:created xsi:type="dcterms:W3CDTF">2016-11-27T23:16:00Z</dcterms:created>
  <dcterms:modified xsi:type="dcterms:W3CDTF">2019-05-02T17:54:00Z</dcterms:modified>
</cp:coreProperties>
</file>